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DEB1" w14:textId="2E6150A7" w:rsidR="001029BA" w:rsidRPr="00C640BF" w:rsidRDefault="00C640BF" w:rsidP="006F4FA6">
      <w:pPr>
        <w:pStyle w:val="a6"/>
        <w:contextualSpacing w:val="0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77777777" w:rsidR="00E65B95" w:rsidRDefault="009E5740" w:rsidP="006F4FA6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6-й национальный чемпионат Молодые профессионалы </w:t>
      </w:r>
      <w:r>
        <w:rPr>
          <w:rFonts w:cs="Arial"/>
          <w:sz w:val="40"/>
          <w:szCs w:val="40"/>
          <w:lang w:val="en-US"/>
        </w:rPr>
        <w:t>WorldSkills</w:t>
      </w:r>
      <w:r w:rsidRPr="009E574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en-US"/>
        </w:rPr>
        <w:t>Russia</w:t>
      </w:r>
      <w:r w:rsidRPr="009E5740">
        <w:rPr>
          <w:rFonts w:cs="Arial"/>
          <w:sz w:val="40"/>
          <w:szCs w:val="40"/>
          <w:lang w:val="ru-RU"/>
        </w:rPr>
        <w:t xml:space="preserve"> 2018</w:t>
      </w:r>
    </w:p>
    <w:p w14:paraId="6E3F0A9A" w14:textId="77777777" w:rsidR="00154F83" w:rsidRPr="00154F83" w:rsidRDefault="00174E37" w:rsidP="006F4FA6">
      <w:pPr>
        <w:pStyle w:val="a6"/>
        <w:contextualSpacing w:val="0"/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</w:pPr>
      <w:r w:rsidRPr="00154F83"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  <w:t xml:space="preserve">День </w:t>
      </w:r>
      <w:r w:rsidR="00154F83" w:rsidRPr="00154F83"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  <w:t>1</w:t>
      </w:r>
      <w:r w:rsidR="00E65B95" w:rsidRPr="00154F83"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  <w:t xml:space="preserve">. </w:t>
      </w:r>
      <w:r w:rsidR="00154F83" w:rsidRPr="00154F83"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  <w:t>Модуль RESTful API</w:t>
      </w:r>
    </w:p>
    <w:p w14:paraId="14C11C19" w14:textId="7BC2763D" w:rsidR="001029BA" w:rsidRPr="00C640BF" w:rsidRDefault="001029BA" w:rsidP="006F4FA6">
      <w:pPr>
        <w:pStyle w:val="ac"/>
        <w:rPr>
          <w:rFonts w:cs="Arial"/>
          <w:sz w:val="40"/>
          <w:szCs w:val="40"/>
          <w:lang w:val="ru-RU"/>
        </w:rPr>
      </w:pPr>
    </w:p>
    <w:p w14:paraId="4F5F9EDB" w14:textId="77777777" w:rsidR="008827AA" w:rsidRPr="00B170CD" w:rsidRDefault="008827AA" w:rsidP="006F4FA6">
      <w:pPr>
        <w:spacing w:after="0"/>
        <w:rPr>
          <w:rFonts w:cs="Arial"/>
          <w:lang w:val="fr-FR"/>
        </w:rPr>
      </w:pPr>
    </w:p>
    <w:p w14:paraId="225E251B" w14:textId="77777777" w:rsidR="008827AA" w:rsidRPr="00B170CD" w:rsidRDefault="008827AA" w:rsidP="006F4FA6">
      <w:pPr>
        <w:spacing w:after="0"/>
        <w:rPr>
          <w:rFonts w:cs="Arial"/>
          <w:lang w:val="fr-FR"/>
        </w:rPr>
      </w:pPr>
    </w:p>
    <w:p w14:paraId="10C245B8" w14:textId="77777777" w:rsidR="008827AA" w:rsidRPr="00B170CD" w:rsidRDefault="008827AA" w:rsidP="006F4FA6">
      <w:pPr>
        <w:spacing w:after="0"/>
        <w:rPr>
          <w:rFonts w:cs="Arial"/>
          <w:lang w:val="fr-FR"/>
        </w:rPr>
      </w:pPr>
    </w:p>
    <w:p w14:paraId="07F94D35" w14:textId="77777777" w:rsidR="003F39F8" w:rsidRPr="00B170CD" w:rsidRDefault="003F39F8" w:rsidP="006F4FA6">
      <w:pPr>
        <w:spacing w:after="0"/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6F4FA6">
      <w:pPr>
        <w:spacing w:after="0"/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6F4FA6">
      <w:pPr>
        <w:spacing w:after="0"/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6F4FA6">
      <w:pPr>
        <w:spacing w:after="0"/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6F4FA6">
      <w:pPr>
        <w:spacing w:after="0"/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6F4FA6">
      <w:pPr>
        <w:spacing w:after="0"/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6F4FA6">
      <w:pPr>
        <w:spacing w:after="0"/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6F4FA6">
      <w:pPr>
        <w:spacing w:after="0"/>
        <w:rPr>
          <w:rFonts w:cs="Arial"/>
          <w:lang w:val="ru-RU"/>
        </w:rPr>
      </w:pPr>
    </w:p>
    <w:p w14:paraId="08760FD1" w14:textId="77777777" w:rsidR="00336548" w:rsidRPr="00DE17B9" w:rsidRDefault="00336548" w:rsidP="006F4FA6">
      <w:pPr>
        <w:pStyle w:val="a0"/>
        <w:numPr>
          <w:ilvl w:val="0"/>
          <w:numId w:val="0"/>
        </w:numPr>
        <w:spacing w:after="0"/>
        <w:ind w:left="284" w:hanging="284"/>
        <w:contextualSpacing w:val="0"/>
        <w:rPr>
          <w:rFonts w:cs="Arial"/>
          <w:lang w:val="ru-RU"/>
        </w:rPr>
      </w:pPr>
    </w:p>
    <w:p w14:paraId="3449710F" w14:textId="77777777" w:rsidR="00336548" w:rsidRPr="00DE17B9" w:rsidRDefault="00336548" w:rsidP="006F4FA6">
      <w:pPr>
        <w:pStyle w:val="a0"/>
        <w:numPr>
          <w:ilvl w:val="0"/>
          <w:numId w:val="0"/>
        </w:numPr>
        <w:spacing w:after="0"/>
        <w:contextualSpacing w:val="0"/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6F4FA6">
      <w:pPr>
        <w:pStyle w:val="22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77777777" w:rsidR="00C47C3D" w:rsidRPr="00154F83" w:rsidRDefault="00A229A8" w:rsidP="006F4FA6">
      <w:pPr>
        <w:spacing w:after="0"/>
        <w:ind w:left="709"/>
        <w:rPr>
          <w:rFonts w:cs="Arial"/>
          <w:lang w:val="ru-RU"/>
        </w:rPr>
      </w:pPr>
      <w:r w:rsidRPr="002F2435">
        <w:rPr>
          <w:rFonts w:cs="Arial"/>
          <w:lang w:val="ru-RU"/>
        </w:rPr>
        <w:br/>
      </w:r>
      <w:r w:rsidR="002F2435" w:rsidRPr="00154F83">
        <w:rPr>
          <w:rFonts w:cs="Arial"/>
          <w:lang w:val="ru-RU"/>
        </w:rPr>
        <w:t>Данный тестовый проект состоит из следующих файлов</w:t>
      </w:r>
      <w:r w:rsidR="00C47C3D" w:rsidRPr="00154F83">
        <w:rPr>
          <w:rFonts w:cs="Arial"/>
          <w:lang w:val="ru-RU"/>
        </w:rPr>
        <w:t>:</w:t>
      </w:r>
    </w:p>
    <w:p w14:paraId="0F5B59BF" w14:textId="4B498E23" w:rsidR="00C47C3D" w:rsidRPr="00154F83" w:rsidRDefault="00C640BF" w:rsidP="006F4FA6">
      <w:pPr>
        <w:pStyle w:val="a"/>
        <w:tabs>
          <w:tab w:val="left" w:pos="993"/>
        </w:tabs>
        <w:spacing w:after="0"/>
        <w:ind w:firstLine="425"/>
        <w:contextualSpacing w:val="0"/>
        <w:rPr>
          <w:rFonts w:cs="Arial"/>
        </w:rPr>
      </w:pPr>
      <w:r w:rsidRPr="00154F83">
        <w:rPr>
          <w:rFonts w:cs="Arial"/>
          <w:lang w:val="ru-RU"/>
        </w:rPr>
        <w:t>Задание</w:t>
      </w:r>
      <w:r w:rsidR="007B3E86" w:rsidRPr="00154F83">
        <w:rPr>
          <w:rFonts w:cs="Arial"/>
        </w:rPr>
        <w:t>.</w:t>
      </w:r>
      <w:r w:rsidRPr="00154F83">
        <w:rPr>
          <w:rFonts w:cs="Arial"/>
        </w:rPr>
        <w:t>pdf</w:t>
      </w:r>
    </w:p>
    <w:p w14:paraId="37AD78A1" w14:textId="77777777" w:rsidR="006F4FA6" w:rsidRDefault="006F4FA6" w:rsidP="006F4FA6">
      <w:pPr>
        <w:pStyle w:val="22"/>
        <w:spacing w:before="0" w:after="0"/>
        <w:rPr>
          <w:rFonts w:cs="Arial"/>
          <w:lang w:val="ru-RU"/>
        </w:rPr>
      </w:pPr>
    </w:p>
    <w:p w14:paraId="01603FBF" w14:textId="399F8491" w:rsidR="00C47C3D" w:rsidRDefault="002F2435" w:rsidP="006F4FA6">
      <w:pPr>
        <w:pStyle w:val="22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6DD78D76" w14:textId="780FDA11" w:rsidR="00154F83" w:rsidRPr="00154F83" w:rsidRDefault="00154F83" w:rsidP="006F4FA6">
      <w:pPr>
        <w:spacing w:after="0"/>
        <w:ind w:firstLine="720"/>
        <w:jc w:val="both"/>
        <w:rPr>
          <w:lang w:val="ru-RU"/>
        </w:rPr>
      </w:pPr>
      <w:r w:rsidRPr="00154F83">
        <w:rPr>
          <w:lang w:val="ru-RU"/>
        </w:rPr>
        <w:t xml:space="preserve">К вам обратился судовладелец с просьбой вступить в команду, которая разрабатывает для него блог. </w:t>
      </w:r>
      <w:r w:rsidR="00B359D7">
        <w:rPr>
          <w:lang w:val="ru-RU"/>
        </w:rPr>
        <w:t xml:space="preserve"> Блог должен стать своеобразным информационным посредником между его компанией и клиентами – существующими или потенциальными.   </w:t>
      </w:r>
    </w:p>
    <w:p w14:paraId="20EAD119" w14:textId="77777777" w:rsidR="00B359D7" w:rsidRPr="00154F83" w:rsidRDefault="00B359D7" w:rsidP="006F4FA6">
      <w:pPr>
        <w:spacing w:after="0"/>
        <w:ind w:firstLine="720"/>
        <w:jc w:val="both"/>
        <w:rPr>
          <w:lang w:val="ru-RU"/>
        </w:rPr>
      </w:pPr>
      <w:r w:rsidRPr="00154F83">
        <w:rPr>
          <w:lang w:val="ru-RU"/>
        </w:rPr>
        <w:t xml:space="preserve">От вас требуется написать </w:t>
      </w:r>
      <w:r>
        <w:t>RESTful</w:t>
      </w:r>
      <w:r w:rsidRPr="00154F83">
        <w:rPr>
          <w:lang w:val="ru-RU"/>
        </w:rPr>
        <w:t xml:space="preserve"> </w:t>
      </w:r>
      <w:r>
        <w:t>API</w:t>
      </w:r>
      <w:r w:rsidRPr="00154F83">
        <w:rPr>
          <w:lang w:val="ru-RU"/>
        </w:rPr>
        <w:t xml:space="preserve"> для блога, всем остальным будет заниматься другие разработчики из вашей команды.</w:t>
      </w:r>
    </w:p>
    <w:p w14:paraId="6B648086" w14:textId="77777777" w:rsidR="00B359D7" w:rsidRPr="00154F83" w:rsidRDefault="00B359D7" w:rsidP="006F4FA6">
      <w:pPr>
        <w:spacing w:after="0"/>
        <w:ind w:firstLine="720"/>
        <w:rPr>
          <w:lang w:val="ru-RU"/>
        </w:rPr>
      </w:pPr>
      <w:r w:rsidRPr="00154F83">
        <w:rPr>
          <w:lang w:val="ru-RU"/>
        </w:rPr>
        <w:t>Функционал блога будет разделен на две роли:</w:t>
      </w:r>
    </w:p>
    <w:p w14:paraId="09A389B9" w14:textId="77777777" w:rsidR="00B359D7" w:rsidRPr="00154F83" w:rsidRDefault="00B359D7" w:rsidP="006F4FA6">
      <w:pPr>
        <w:numPr>
          <w:ilvl w:val="0"/>
          <w:numId w:val="28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администратор</w:t>
      </w:r>
    </w:p>
    <w:p w14:paraId="61E72731" w14:textId="77777777" w:rsidR="00B359D7" w:rsidRPr="00154F83" w:rsidRDefault="00B359D7" w:rsidP="006F4FA6">
      <w:pPr>
        <w:numPr>
          <w:ilvl w:val="0"/>
          <w:numId w:val="28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гость</w:t>
      </w:r>
    </w:p>
    <w:p w14:paraId="7BD76A59" w14:textId="77777777" w:rsidR="00B359D7" w:rsidRPr="00154F83" w:rsidRDefault="00B359D7" w:rsidP="006F4FA6">
      <w:pPr>
        <w:spacing w:after="0"/>
        <w:rPr>
          <w:lang w:val="ru-RU"/>
        </w:rPr>
      </w:pPr>
    </w:p>
    <w:p w14:paraId="1217D996" w14:textId="77777777" w:rsidR="00B359D7" w:rsidRPr="00154F83" w:rsidRDefault="00B359D7" w:rsidP="006F4FA6">
      <w:pPr>
        <w:spacing w:after="0"/>
        <w:ind w:firstLine="720"/>
        <w:rPr>
          <w:lang w:val="ru-RU"/>
        </w:rPr>
      </w:pPr>
      <w:r w:rsidRPr="00154F83">
        <w:rPr>
          <w:lang w:val="ru-RU"/>
        </w:rPr>
        <w:t>Функциональные возможности гостя:</w:t>
      </w:r>
    </w:p>
    <w:p w14:paraId="38030FB5" w14:textId="77777777" w:rsidR="00B359D7" w:rsidRPr="00154F83" w:rsidRDefault="00B359D7" w:rsidP="006F4FA6">
      <w:pPr>
        <w:numPr>
          <w:ilvl w:val="0"/>
          <w:numId w:val="29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авторизация</w:t>
      </w:r>
    </w:p>
    <w:p w14:paraId="687E5FC7" w14:textId="77777777" w:rsidR="00B359D7" w:rsidRPr="00154F83" w:rsidRDefault="00B359D7" w:rsidP="006F4FA6">
      <w:pPr>
        <w:numPr>
          <w:ilvl w:val="0"/>
          <w:numId w:val="30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просмотр записей блога</w:t>
      </w:r>
      <w:r w:rsidRPr="001578BB">
        <w:rPr>
          <w:lang w:val="ru-RU"/>
        </w:rPr>
        <w:t xml:space="preserve"> и комментариев</w:t>
      </w:r>
    </w:p>
    <w:p w14:paraId="532D4B01" w14:textId="77777777" w:rsidR="00B359D7" w:rsidRPr="00154F83" w:rsidRDefault="00B359D7" w:rsidP="006F4FA6">
      <w:pPr>
        <w:numPr>
          <w:ilvl w:val="0"/>
          <w:numId w:val="30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комментирование записей блога</w:t>
      </w:r>
    </w:p>
    <w:p w14:paraId="0BA34CEB" w14:textId="77777777" w:rsidR="00B359D7" w:rsidRPr="00154F83" w:rsidRDefault="00B359D7" w:rsidP="006F4FA6">
      <w:pPr>
        <w:numPr>
          <w:ilvl w:val="0"/>
          <w:numId w:val="30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поиск записей по тегу</w:t>
      </w:r>
    </w:p>
    <w:p w14:paraId="12CA87E6" w14:textId="77777777" w:rsidR="00B359D7" w:rsidRPr="00154F83" w:rsidRDefault="00B359D7" w:rsidP="006F4FA6">
      <w:pPr>
        <w:spacing w:after="0"/>
        <w:rPr>
          <w:lang w:val="ru-RU"/>
        </w:rPr>
      </w:pPr>
    </w:p>
    <w:p w14:paraId="7ECC42B1" w14:textId="77777777" w:rsidR="00B359D7" w:rsidRPr="00154F83" w:rsidRDefault="00B359D7" w:rsidP="006F4FA6">
      <w:pPr>
        <w:spacing w:after="0"/>
        <w:ind w:firstLine="720"/>
        <w:jc w:val="both"/>
        <w:rPr>
          <w:lang w:val="ru-RU"/>
        </w:rPr>
      </w:pPr>
      <w:r w:rsidRPr="00154F83">
        <w:rPr>
          <w:lang w:val="ru-RU"/>
        </w:rPr>
        <w:t>Функциональные возможности администратора включают в себя функциональные возможности гостя</w:t>
      </w:r>
      <w:r>
        <w:rPr>
          <w:lang w:val="ru-RU"/>
        </w:rPr>
        <w:t>,</w:t>
      </w:r>
      <w:r w:rsidRPr="00154F83">
        <w:rPr>
          <w:lang w:val="ru-RU"/>
        </w:rPr>
        <w:t xml:space="preserve"> а также:</w:t>
      </w:r>
    </w:p>
    <w:p w14:paraId="7D276CB8" w14:textId="77777777" w:rsidR="00B359D7" w:rsidRPr="00154F83" w:rsidRDefault="00B359D7" w:rsidP="006F4FA6">
      <w:pPr>
        <w:numPr>
          <w:ilvl w:val="0"/>
          <w:numId w:val="29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создание, редактирование и удаление записей блога</w:t>
      </w:r>
    </w:p>
    <w:p w14:paraId="6C82C8C0" w14:textId="77777777" w:rsidR="00B359D7" w:rsidRPr="00154F83" w:rsidRDefault="00B359D7" w:rsidP="006F4FA6">
      <w:pPr>
        <w:numPr>
          <w:ilvl w:val="0"/>
          <w:numId w:val="29"/>
        </w:numPr>
        <w:spacing w:after="0" w:line="276" w:lineRule="auto"/>
        <w:rPr>
          <w:lang w:val="ru-RU"/>
        </w:rPr>
      </w:pPr>
      <w:r w:rsidRPr="00154F83">
        <w:rPr>
          <w:lang w:val="ru-RU"/>
        </w:rPr>
        <w:t>удаление комментариев к записи блога</w:t>
      </w:r>
    </w:p>
    <w:p w14:paraId="210D7B75" w14:textId="77777777" w:rsidR="00154F83" w:rsidRDefault="00154F83" w:rsidP="006F4FA6">
      <w:pPr>
        <w:spacing w:after="0"/>
        <w:jc w:val="both"/>
        <w:rPr>
          <w:lang w:val="ru-RU"/>
        </w:rPr>
      </w:pPr>
    </w:p>
    <w:p w14:paraId="00D5CACC" w14:textId="1A3CEB8E" w:rsidR="00AE10C8" w:rsidRPr="00AE10C8" w:rsidRDefault="00154F83" w:rsidP="006F4FA6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Данное задание состоит из одного модуля и рассчитано на 3 часа</w:t>
      </w:r>
      <w:r w:rsidR="00AE10C8" w:rsidRPr="00AE10C8">
        <w:rPr>
          <w:lang w:val="ru-RU"/>
        </w:rPr>
        <w:t xml:space="preserve">. Распределите свое время таким образом, чтобы успеть выполнить все поставленные задачи. </w:t>
      </w:r>
    </w:p>
    <w:p w14:paraId="1F1AA8C3" w14:textId="77777777" w:rsidR="006F4FA6" w:rsidRDefault="006F4FA6" w:rsidP="006F4FA6">
      <w:pPr>
        <w:pStyle w:val="22"/>
        <w:spacing w:before="0" w:after="0"/>
        <w:rPr>
          <w:rFonts w:cs="Arial"/>
          <w:lang w:val="ru-RU"/>
        </w:rPr>
      </w:pPr>
    </w:p>
    <w:p w14:paraId="32ED4F5A" w14:textId="0DE82D33" w:rsidR="000135E2" w:rsidRDefault="004C0FAF" w:rsidP="006F4FA6">
      <w:pPr>
        <w:pStyle w:val="22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23824901" w14:textId="77777777" w:rsidR="00E6137A" w:rsidRPr="00725131" w:rsidRDefault="00E6137A" w:rsidP="006F4FA6">
      <w:pPr>
        <w:spacing w:after="0"/>
        <w:rPr>
          <w:lang w:val="ru-RU"/>
        </w:rPr>
      </w:pPr>
    </w:p>
    <w:p w14:paraId="585069C7" w14:textId="351FE433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авторизации</w:t>
      </w:r>
      <w:r w:rsidRPr="00B359D7">
        <w:rPr>
          <w:lang w:val="ru-RU"/>
        </w:rPr>
        <w:t xml:space="preserve"> должен быть доступен</w:t>
      </w:r>
      <w:r>
        <w:rPr>
          <w:lang w:val="ru-RU"/>
        </w:rPr>
        <w:t xml:space="preserve"> </w:t>
      </w:r>
      <w:r w:rsidRPr="004339FA">
        <w:t>POST</w:t>
      </w:r>
      <w:r w:rsidRPr="00B359D7">
        <w:rPr>
          <w:lang w:val="ru-RU"/>
        </w:rPr>
        <w:t xml:space="preserve">-запросом на адрес </w:t>
      </w:r>
      <w:r w:rsidRPr="00C1330D">
        <w:rPr>
          <w:rFonts w:ascii="Courier New" w:hAnsi="Courier New" w:cs="Courier New"/>
          <w:lang w:val="ru-RU"/>
        </w:rPr>
        <w:t>{</w:t>
      </w:r>
      <w:r w:rsidRPr="00C1330D">
        <w:rPr>
          <w:rFonts w:ascii="Courier New" w:hAnsi="Courier New" w:cs="Courier New"/>
          <w:lang w:val="en-US"/>
        </w:rPr>
        <w:t>API</w:t>
      </w:r>
      <w:r w:rsidRPr="00C1330D">
        <w:rPr>
          <w:rFonts w:ascii="Courier New" w:hAnsi="Courier New" w:cs="Courier New"/>
          <w:lang w:val="ru-RU"/>
        </w:rPr>
        <w:t>}</w:t>
      </w:r>
      <w:r w:rsidRPr="00B359D7">
        <w:rPr>
          <w:rFonts w:ascii="Courier New" w:hAnsi="Courier New" w:cs="Courier New"/>
          <w:lang w:val="ru-RU"/>
        </w:rPr>
        <w:t>/</w:t>
      </w:r>
      <w:r w:rsidRPr="00C1330D">
        <w:rPr>
          <w:rFonts w:ascii="Courier New" w:hAnsi="Courier New" w:cs="Courier New"/>
        </w:rPr>
        <w:t>auth</w:t>
      </w:r>
      <w:r w:rsidRPr="00B359D7">
        <w:rPr>
          <w:lang w:val="ru-RU"/>
        </w:rPr>
        <w:t>, а также принимать следующие обязательные параметры:</w:t>
      </w:r>
    </w:p>
    <w:p w14:paraId="1FF6EF7B" w14:textId="77777777" w:rsidR="00B359D7" w:rsidRDefault="00B359D7" w:rsidP="006F4FA6">
      <w:pPr>
        <w:numPr>
          <w:ilvl w:val="0"/>
          <w:numId w:val="35"/>
        </w:numPr>
        <w:spacing w:after="0" w:line="276" w:lineRule="auto"/>
        <w:jc w:val="both"/>
      </w:pPr>
      <w:r w:rsidRPr="00C1330D">
        <w:rPr>
          <w:rFonts w:ascii="Courier New" w:hAnsi="Courier New" w:cs="Courier New"/>
        </w:rPr>
        <w:t>login</w:t>
      </w:r>
      <w:r>
        <w:br/>
        <w:t>логин администратора</w:t>
      </w:r>
    </w:p>
    <w:p w14:paraId="5F4E02A5" w14:textId="77777777" w:rsidR="00B359D7" w:rsidRDefault="00B359D7" w:rsidP="006F4FA6">
      <w:pPr>
        <w:numPr>
          <w:ilvl w:val="0"/>
          <w:numId w:val="35"/>
        </w:numPr>
        <w:spacing w:after="0" w:line="276" w:lineRule="auto"/>
        <w:jc w:val="both"/>
      </w:pPr>
      <w:r w:rsidRPr="00C1330D">
        <w:rPr>
          <w:rFonts w:ascii="Courier New" w:hAnsi="Courier New" w:cs="Courier New"/>
        </w:rPr>
        <w:t>password</w:t>
      </w:r>
      <w:r>
        <w:br/>
        <w:t>пароль администратора</w:t>
      </w:r>
    </w:p>
    <w:p w14:paraId="6DE9DFE1" w14:textId="77777777" w:rsidR="00725131" w:rsidRDefault="00725131" w:rsidP="006F4FA6">
      <w:pPr>
        <w:spacing w:after="0"/>
        <w:ind w:firstLine="720"/>
        <w:jc w:val="both"/>
        <w:rPr>
          <w:lang w:val="ru-RU"/>
        </w:rPr>
      </w:pPr>
    </w:p>
    <w:p w14:paraId="4EC8604A" w14:textId="37B6766C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B359D7">
        <w:rPr>
          <w:lang w:val="ru-RU"/>
        </w:rPr>
        <w:t>При успешной авторизации должен возвращаться ответ в следующем виде:</w:t>
      </w:r>
    </w:p>
    <w:p w14:paraId="7822C362" w14:textId="77777777" w:rsidR="00B359D7" w:rsidRDefault="00B359D7" w:rsidP="006F4FA6">
      <w:pPr>
        <w:numPr>
          <w:ilvl w:val="0"/>
          <w:numId w:val="32"/>
        </w:numPr>
        <w:spacing w:after="0" w:line="276" w:lineRule="auto"/>
        <w:jc w:val="both"/>
      </w:pPr>
      <w:r>
        <w:t>status code: 200</w:t>
      </w:r>
    </w:p>
    <w:p w14:paraId="68AE71E6" w14:textId="77777777" w:rsidR="00B359D7" w:rsidRDefault="00B359D7" w:rsidP="006F4FA6">
      <w:pPr>
        <w:numPr>
          <w:ilvl w:val="0"/>
          <w:numId w:val="32"/>
        </w:numPr>
        <w:spacing w:after="0" w:line="276" w:lineRule="auto"/>
        <w:jc w:val="both"/>
      </w:pPr>
      <w:r>
        <w:t>status text: Successful authorization</w:t>
      </w:r>
    </w:p>
    <w:p w14:paraId="07546298" w14:textId="77777777" w:rsidR="00B359D7" w:rsidRDefault="00B359D7" w:rsidP="006F4FA6">
      <w:pPr>
        <w:numPr>
          <w:ilvl w:val="0"/>
          <w:numId w:val="32"/>
        </w:numPr>
        <w:spacing w:after="0" w:line="276" w:lineRule="auto"/>
        <w:jc w:val="both"/>
      </w:pPr>
      <w:r>
        <w:t>body:</w:t>
      </w:r>
    </w:p>
    <w:p w14:paraId="4B57131F" w14:textId="77777777" w:rsidR="00B359D7" w:rsidRDefault="00B359D7" w:rsidP="006F4FA6">
      <w:pPr>
        <w:numPr>
          <w:ilvl w:val="1"/>
          <w:numId w:val="32"/>
        </w:numPr>
        <w:spacing w:after="0" w:line="276" w:lineRule="auto"/>
        <w:jc w:val="both"/>
      </w:pPr>
      <w:r>
        <w:t>status</w:t>
      </w:r>
      <w:r>
        <w:br/>
        <w:t>true</w:t>
      </w:r>
    </w:p>
    <w:p w14:paraId="6685650D" w14:textId="77777777" w:rsidR="00B359D7" w:rsidRPr="00B359D7" w:rsidRDefault="00B359D7" w:rsidP="006F4FA6">
      <w:pPr>
        <w:numPr>
          <w:ilvl w:val="1"/>
          <w:numId w:val="32"/>
        </w:numPr>
        <w:spacing w:after="0" w:line="276" w:lineRule="auto"/>
        <w:jc w:val="both"/>
        <w:rPr>
          <w:lang w:val="ru-RU"/>
        </w:rPr>
      </w:pPr>
      <w:r>
        <w:t>token</w:t>
      </w:r>
      <w:r w:rsidRPr="00B359D7">
        <w:rPr>
          <w:lang w:val="ru-RU"/>
        </w:rPr>
        <w:br/>
      </w:r>
      <w:r>
        <w:t>bearer</w:t>
      </w:r>
      <w:r w:rsidRPr="00B359D7">
        <w:rPr>
          <w:lang w:val="ru-RU"/>
        </w:rPr>
        <w:t xml:space="preserve">-токен для использования </w:t>
      </w:r>
      <w:r>
        <w:t>API</w:t>
      </w:r>
      <w:r w:rsidRPr="00B359D7">
        <w:rPr>
          <w:lang w:val="ru-RU"/>
        </w:rPr>
        <w:t xml:space="preserve"> администратора</w:t>
      </w:r>
    </w:p>
    <w:p w14:paraId="603B9EA6" w14:textId="77777777" w:rsidR="00E6137A" w:rsidRDefault="00E6137A" w:rsidP="006F4FA6">
      <w:pPr>
        <w:spacing w:after="0"/>
        <w:jc w:val="both"/>
        <w:rPr>
          <w:lang w:val="ru-RU"/>
        </w:rPr>
      </w:pPr>
    </w:p>
    <w:p w14:paraId="268286EE" w14:textId="42A5730D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B359D7">
        <w:rPr>
          <w:lang w:val="ru-RU"/>
        </w:rPr>
        <w:t>При безуспешной авторизации или ошибке в запросе должен возвращаться ответ в следующем виде:</w:t>
      </w:r>
    </w:p>
    <w:p w14:paraId="787F1ED1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code: 401</w:t>
      </w:r>
    </w:p>
    <w:p w14:paraId="3FCE2745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text: Invalid authorization data</w:t>
      </w:r>
    </w:p>
    <w:p w14:paraId="62C558E8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body:</w:t>
      </w:r>
    </w:p>
    <w:p w14:paraId="47F0AA20" w14:textId="77777777" w:rsidR="00B359D7" w:rsidRPr="002649CC" w:rsidRDefault="00B359D7" w:rsidP="006F4FA6">
      <w:pPr>
        <w:numPr>
          <w:ilvl w:val="1"/>
          <w:numId w:val="36"/>
        </w:numPr>
        <w:spacing w:after="0" w:line="276" w:lineRule="auto"/>
      </w:pPr>
      <w:r w:rsidRPr="002649CC">
        <w:rPr>
          <w:rFonts w:ascii="Courier New" w:hAnsi="Courier New" w:cs="Courier New"/>
        </w:rPr>
        <w:lastRenderedPageBreak/>
        <w:t>status</w:t>
      </w:r>
      <w:r w:rsidRPr="002649CC">
        <w:br/>
        <w:t>false</w:t>
      </w:r>
    </w:p>
    <w:p w14:paraId="76BB7267" w14:textId="77777777" w:rsidR="00B359D7" w:rsidRPr="002649CC" w:rsidRDefault="00B359D7" w:rsidP="006F4FA6">
      <w:pPr>
        <w:numPr>
          <w:ilvl w:val="1"/>
          <w:numId w:val="36"/>
        </w:numPr>
        <w:spacing w:after="0" w:line="276" w:lineRule="auto"/>
      </w:pPr>
      <w:r w:rsidRPr="002649CC">
        <w:rPr>
          <w:rFonts w:ascii="Courier New" w:hAnsi="Courier New" w:cs="Courier New"/>
        </w:rPr>
        <w:t>message</w:t>
      </w:r>
      <w:r w:rsidRPr="002649CC">
        <w:br/>
        <w:t>Invalid authorization data</w:t>
      </w:r>
    </w:p>
    <w:p w14:paraId="1020BF06" w14:textId="77777777" w:rsidR="00B359D7" w:rsidRDefault="00B359D7" w:rsidP="006F4FA6">
      <w:pPr>
        <w:spacing w:after="0"/>
      </w:pPr>
    </w:p>
    <w:p w14:paraId="534D0858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создания постов</w:t>
      </w:r>
      <w:r w:rsidRPr="00B359D7">
        <w:rPr>
          <w:lang w:val="ru-RU"/>
        </w:rPr>
        <w:t xml:space="preserve"> должен быть доступен только </w:t>
      </w:r>
      <w:r w:rsidRPr="00B359D7">
        <w:rPr>
          <w:b/>
          <w:lang w:val="ru-RU"/>
        </w:rPr>
        <w:t>администратору</w:t>
      </w:r>
      <w:r w:rsidRPr="00B359D7">
        <w:rPr>
          <w:lang w:val="ru-RU"/>
        </w:rPr>
        <w:t xml:space="preserve"> </w:t>
      </w:r>
      <w:r>
        <w:t>POST</w:t>
      </w:r>
      <w:r w:rsidRPr="00B359D7">
        <w:rPr>
          <w:lang w:val="ru-RU"/>
        </w:rPr>
        <w:t xml:space="preserve">-запросом на адрес </w:t>
      </w:r>
      <w:r w:rsidRPr="00C1330D">
        <w:rPr>
          <w:rFonts w:ascii="Courier New" w:hAnsi="Courier New" w:cs="Courier New"/>
          <w:lang w:val="ru-RU"/>
        </w:rPr>
        <w:t>{</w:t>
      </w:r>
      <w:r w:rsidRPr="00C1330D">
        <w:rPr>
          <w:rFonts w:ascii="Courier New" w:hAnsi="Courier New" w:cs="Courier New"/>
          <w:lang w:val="en-US"/>
        </w:rPr>
        <w:t>API</w:t>
      </w:r>
      <w:r w:rsidRPr="00C1330D">
        <w:rPr>
          <w:rFonts w:ascii="Courier New" w:hAnsi="Courier New" w:cs="Courier New"/>
          <w:lang w:val="ru-RU"/>
        </w:rPr>
        <w:t>}</w:t>
      </w:r>
      <w:r w:rsidRPr="00B359D7">
        <w:rPr>
          <w:rFonts w:ascii="Courier New" w:hAnsi="Courier New" w:cs="Courier New"/>
          <w:lang w:val="ru-RU"/>
        </w:rPr>
        <w:t>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lang w:val="ru-RU"/>
        </w:rPr>
        <w:t>, а также принимать следующие обязательные параметры:</w:t>
      </w:r>
    </w:p>
    <w:p w14:paraId="4D45F687" w14:textId="77777777" w:rsidR="00B359D7" w:rsidRPr="00B359D7" w:rsidRDefault="00B359D7" w:rsidP="006F4FA6">
      <w:pPr>
        <w:numPr>
          <w:ilvl w:val="0"/>
          <w:numId w:val="35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</w:rPr>
        <w:t>title</w:t>
      </w:r>
      <w:r w:rsidRPr="00B359D7">
        <w:rPr>
          <w:lang w:val="ru-RU"/>
        </w:rPr>
        <w:br/>
        <w:t>название поста, не пустой, уникальный</w:t>
      </w:r>
    </w:p>
    <w:p w14:paraId="100F7BBA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</w:rPr>
        <w:t>anons</w:t>
      </w:r>
      <w:r>
        <w:br/>
        <w:t>анонс поста, не пустой</w:t>
      </w:r>
    </w:p>
    <w:p w14:paraId="3D0A4A83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</w:rPr>
        <w:t>text</w:t>
      </w:r>
      <w:r>
        <w:br/>
        <w:t>текст поста, не пустой</w:t>
      </w:r>
    </w:p>
    <w:p w14:paraId="4ED9696B" w14:textId="77777777" w:rsidR="00B359D7" w:rsidRPr="00B359D7" w:rsidRDefault="00B359D7" w:rsidP="006F4FA6">
      <w:pPr>
        <w:numPr>
          <w:ilvl w:val="0"/>
          <w:numId w:val="35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</w:rPr>
        <w:t>tags</w:t>
      </w:r>
      <w:r w:rsidRPr="00B359D7">
        <w:rPr>
          <w:lang w:val="ru-RU"/>
        </w:rPr>
        <w:br/>
        <w:t>тэги поста через запятую, не обязательное поле</w:t>
      </w:r>
    </w:p>
    <w:p w14:paraId="05AE01F2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</w:rPr>
        <w:t>image</w:t>
      </w:r>
      <w:r w:rsidRPr="00B359D7">
        <w:rPr>
          <w:lang w:val="ru-RU"/>
        </w:rPr>
        <w:br/>
        <w:t xml:space="preserve">изображение поста, не пустой, разрешенные форматы: </w:t>
      </w:r>
      <w:r>
        <w:t>jpg</w:t>
      </w:r>
      <w:r w:rsidRPr="00B359D7">
        <w:rPr>
          <w:lang w:val="ru-RU"/>
        </w:rPr>
        <w:t xml:space="preserve">, </w:t>
      </w:r>
      <w:r>
        <w:t>png</w:t>
      </w:r>
      <w:r w:rsidRPr="00B359D7">
        <w:rPr>
          <w:lang w:val="ru-RU"/>
        </w:rPr>
        <w:t xml:space="preserve">. </w:t>
      </w:r>
      <w:r>
        <w:t>Максимальный размер: 2 мегабайта</w:t>
      </w:r>
    </w:p>
    <w:p w14:paraId="55EE8E27" w14:textId="77777777" w:rsidR="00E6137A" w:rsidRDefault="00E6137A" w:rsidP="006F4FA6">
      <w:pPr>
        <w:spacing w:after="0"/>
        <w:rPr>
          <w:lang w:val="ru-RU"/>
        </w:rPr>
      </w:pPr>
    </w:p>
    <w:p w14:paraId="7F8D4CBE" w14:textId="4C6EE907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успешном создании поста должен возвращаться ответ в следующем виде:</w:t>
      </w:r>
    </w:p>
    <w:p w14:paraId="6AC61F30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code: 201</w:t>
      </w:r>
    </w:p>
    <w:p w14:paraId="4DA7728B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text: Successful creation</w:t>
      </w:r>
    </w:p>
    <w:p w14:paraId="2BE20CF3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body:</w:t>
      </w:r>
    </w:p>
    <w:p w14:paraId="1A178093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true</w:t>
      </w:r>
    </w:p>
    <w:p w14:paraId="12AC4705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post</w:t>
      </w:r>
      <w:r>
        <w:t>_id</w:t>
      </w:r>
      <w:r>
        <w:br/>
        <w:t>уникальный идентификатор поста</w:t>
      </w:r>
    </w:p>
    <w:p w14:paraId="6F03C770" w14:textId="77777777" w:rsidR="00E6137A" w:rsidRDefault="00E6137A" w:rsidP="006F4FA6">
      <w:pPr>
        <w:spacing w:after="0"/>
        <w:rPr>
          <w:lang w:val="ru-RU"/>
        </w:rPr>
      </w:pPr>
    </w:p>
    <w:p w14:paraId="762D4675" w14:textId="1374483B" w:rsidR="00B359D7" w:rsidRPr="00B359D7" w:rsidRDefault="00B359D7" w:rsidP="006F4FA6">
      <w:pPr>
        <w:spacing w:after="0"/>
        <w:ind w:firstLine="720"/>
        <w:jc w:val="both"/>
        <w:rPr>
          <w:rFonts w:ascii="Courier New" w:hAnsi="Courier New" w:cs="Courier New"/>
          <w:lang w:val="ru-RU"/>
        </w:rPr>
      </w:pPr>
      <w:r w:rsidRPr="00B359D7">
        <w:rPr>
          <w:lang w:val="ru-RU"/>
        </w:rPr>
        <w:t xml:space="preserve">После создания поста изображение должно загружаться на сервер в папку </w:t>
      </w:r>
      <w:r w:rsidRPr="00B359D7">
        <w:rPr>
          <w:rFonts w:ascii="Courier New" w:hAnsi="Courier New" w:cs="Courier New"/>
          <w:lang w:val="ru-RU"/>
        </w:rPr>
        <w:t>{</w:t>
      </w:r>
      <w:r>
        <w:rPr>
          <w:rFonts w:ascii="Courier New" w:hAnsi="Courier New" w:cs="Courier New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C1330D">
        <w:rPr>
          <w:rFonts w:ascii="Courier New" w:hAnsi="Courier New" w:cs="Courier New"/>
        </w:rPr>
        <w:t>post</w:t>
      </w:r>
      <w:r w:rsidRPr="00B359D7">
        <w:rPr>
          <w:rFonts w:ascii="Courier New" w:hAnsi="Courier New" w:cs="Courier New"/>
          <w:lang w:val="ru-RU"/>
        </w:rPr>
        <w:t>_</w:t>
      </w:r>
      <w:r w:rsidRPr="00C1330D">
        <w:rPr>
          <w:rFonts w:ascii="Courier New" w:hAnsi="Courier New" w:cs="Courier New"/>
        </w:rPr>
        <w:t>images</w:t>
      </w:r>
      <w:r w:rsidRPr="00B359D7">
        <w:rPr>
          <w:rFonts w:ascii="Courier New" w:hAnsi="Courier New" w:cs="Courier New"/>
          <w:lang w:val="ru-RU"/>
        </w:rPr>
        <w:t>.</w:t>
      </w:r>
    </w:p>
    <w:p w14:paraId="7EE417DC" w14:textId="77777777" w:rsidR="00E6137A" w:rsidRDefault="00E6137A" w:rsidP="006F4FA6">
      <w:pPr>
        <w:spacing w:after="0"/>
        <w:rPr>
          <w:lang w:val="ru-RU"/>
        </w:rPr>
      </w:pPr>
    </w:p>
    <w:p w14:paraId="41F4E6D2" w14:textId="4A677AF0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безуспешном добавлении поста должен возвращаться ответ в следующем виде:</w:t>
      </w:r>
    </w:p>
    <w:p w14:paraId="6B47EAEA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code: 400</w:t>
      </w:r>
    </w:p>
    <w:p w14:paraId="410C110A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text: Creating error</w:t>
      </w:r>
    </w:p>
    <w:p w14:paraId="06F67431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body:</w:t>
      </w:r>
    </w:p>
    <w:p w14:paraId="37D4412F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false</w:t>
      </w:r>
    </w:p>
    <w:p w14:paraId="64D5898E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 w:rsidRPr="00B359D7">
        <w:rPr>
          <w:lang w:val="ru-RU"/>
        </w:rPr>
        <w:br/>
        <w:t xml:space="preserve">ассоциативный массив из параметров, которые содержат ошибку. </w:t>
      </w:r>
      <w:r>
        <w:t>В значении должно быть описание ошибки</w:t>
      </w:r>
    </w:p>
    <w:p w14:paraId="6F0AF27C" w14:textId="77777777" w:rsidR="00B359D7" w:rsidRDefault="00B359D7" w:rsidP="006F4FA6">
      <w:pPr>
        <w:spacing w:after="0"/>
      </w:pPr>
    </w:p>
    <w:p w14:paraId="12058073" w14:textId="77708FDF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Пример ответа при безуспешном добавлении поста:</w:t>
      </w:r>
    </w:p>
    <w:p w14:paraId="781D89ED" w14:textId="77777777" w:rsidR="00B359D7" w:rsidRPr="00D9471A" w:rsidRDefault="00B359D7" w:rsidP="006F4FA6">
      <w:pPr>
        <w:spacing w:after="0"/>
        <w:ind w:firstLine="720"/>
        <w:rPr>
          <w:rFonts w:ascii="Courier New" w:hAnsi="Courier New" w:cs="Courier New"/>
          <w:lang w:val="en-US"/>
        </w:rPr>
      </w:pPr>
      <w:r w:rsidRPr="00D9471A">
        <w:rPr>
          <w:rFonts w:ascii="Courier New" w:hAnsi="Courier New" w:cs="Courier New"/>
          <w:lang w:val="en-US"/>
        </w:rPr>
        <w:t>{</w:t>
      </w:r>
    </w:p>
    <w:p w14:paraId="2041343F" w14:textId="77777777" w:rsidR="00B359D7" w:rsidRPr="00D9471A" w:rsidRDefault="00B359D7" w:rsidP="006F4FA6">
      <w:pPr>
        <w:spacing w:after="0"/>
        <w:rPr>
          <w:rFonts w:ascii="Courier New" w:hAnsi="Courier New" w:cs="Courier New"/>
          <w:lang w:val="en-US"/>
        </w:rPr>
      </w:pPr>
      <w:r w:rsidRPr="00D9471A">
        <w:rPr>
          <w:rFonts w:ascii="Courier New" w:hAnsi="Courier New" w:cs="Courier New"/>
          <w:lang w:val="en-US"/>
        </w:rPr>
        <w:tab/>
        <w:t>“status”: false,</w:t>
      </w:r>
    </w:p>
    <w:p w14:paraId="007E2524" w14:textId="77777777" w:rsidR="00B359D7" w:rsidRPr="00D9471A" w:rsidRDefault="00B359D7" w:rsidP="006F4FA6">
      <w:pPr>
        <w:spacing w:after="0"/>
        <w:rPr>
          <w:rFonts w:ascii="Courier New" w:hAnsi="Courier New" w:cs="Courier New"/>
          <w:lang w:val="en-US"/>
        </w:rPr>
      </w:pPr>
      <w:r w:rsidRPr="00D9471A">
        <w:rPr>
          <w:rFonts w:ascii="Courier New" w:hAnsi="Courier New" w:cs="Courier New"/>
          <w:lang w:val="en-US"/>
        </w:rPr>
        <w:tab/>
        <w:t>“message”: {</w:t>
      </w:r>
    </w:p>
    <w:p w14:paraId="026377CD" w14:textId="77777777" w:rsidR="00B359D7" w:rsidRPr="00D9471A" w:rsidRDefault="00B359D7" w:rsidP="006F4FA6">
      <w:pPr>
        <w:spacing w:after="0"/>
        <w:rPr>
          <w:rFonts w:ascii="Courier New" w:hAnsi="Courier New" w:cs="Courier New"/>
          <w:lang w:val="en-US"/>
        </w:rPr>
      </w:pPr>
      <w:r w:rsidRPr="00D9471A">
        <w:rPr>
          <w:rFonts w:ascii="Courier New" w:hAnsi="Courier New" w:cs="Courier New"/>
          <w:lang w:val="en-US"/>
        </w:rPr>
        <w:tab/>
      </w:r>
      <w:r w:rsidRPr="00D9471A">
        <w:rPr>
          <w:rFonts w:ascii="Courier New" w:hAnsi="Courier New" w:cs="Courier New"/>
          <w:lang w:val="en-US"/>
        </w:rPr>
        <w:tab/>
        <w:t>“title”: “already exists”,</w:t>
      </w:r>
    </w:p>
    <w:p w14:paraId="3CF79CE9" w14:textId="77777777" w:rsidR="00B359D7" w:rsidRPr="00B359D7" w:rsidRDefault="00B359D7" w:rsidP="006F4FA6">
      <w:pPr>
        <w:spacing w:after="0"/>
        <w:rPr>
          <w:rFonts w:ascii="Courier New" w:hAnsi="Courier New" w:cs="Courier New"/>
          <w:lang w:val="ru-RU"/>
        </w:rPr>
      </w:pPr>
      <w:r w:rsidRPr="00D9471A">
        <w:rPr>
          <w:rFonts w:ascii="Courier New" w:hAnsi="Courier New" w:cs="Courier New"/>
          <w:lang w:val="en-US"/>
        </w:rPr>
        <w:tab/>
      </w:r>
      <w:r w:rsidRPr="00D9471A">
        <w:rPr>
          <w:rFonts w:ascii="Courier New" w:hAnsi="Courier New" w:cs="Courier New"/>
          <w:lang w:val="en-US"/>
        </w:rPr>
        <w:tab/>
      </w:r>
      <w:r w:rsidRPr="00B359D7">
        <w:rPr>
          <w:rFonts w:ascii="Courier New" w:hAnsi="Courier New" w:cs="Courier New"/>
          <w:lang w:val="ru-RU"/>
        </w:rPr>
        <w:t>“</w:t>
      </w:r>
      <w:r w:rsidRPr="00D9471A">
        <w:rPr>
          <w:rFonts w:ascii="Courier New" w:hAnsi="Courier New" w:cs="Courier New"/>
          <w:lang w:val="en-US"/>
        </w:rPr>
        <w:t>image</w:t>
      </w:r>
      <w:r w:rsidRPr="00B359D7">
        <w:rPr>
          <w:rFonts w:ascii="Courier New" w:hAnsi="Courier New" w:cs="Courier New"/>
          <w:lang w:val="ru-RU"/>
        </w:rPr>
        <w:t>”: “</w:t>
      </w:r>
      <w:r w:rsidRPr="00D9471A">
        <w:rPr>
          <w:rFonts w:ascii="Courier New" w:hAnsi="Courier New" w:cs="Courier New"/>
          <w:lang w:val="en-US"/>
        </w:rPr>
        <w:t>invalid</w:t>
      </w:r>
      <w:r w:rsidRPr="00B359D7">
        <w:rPr>
          <w:rFonts w:ascii="Courier New" w:hAnsi="Courier New" w:cs="Courier New"/>
          <w:lang w:val="ru-RU"/>
        </w:rPr>
        <w:t xml:space="preserve"> </w:t>
      </w:r>
      <w:r w:rsidRPr="00D9471A">
        <w:rPr>
          <w:rFonts w:ascii="Courier New" w:hAnsi="Courier New" w:cs="Courier New"/>
          <w:lang w:val="en-US"/>
        </w:rPr>
        <w:t>file</w:t>
      </w:r>
      <w:r w:rsidRPr="00B359D7">
        <w:rPr>
          <w:rFonts w:ascii="Courier New" w:hAnsi="Courier New" w:cs="Courier New"/>
          <w:lang w:val="ru-RU"/>
        </w:rPr>
        <w:t xml:space="preserve"> </w:t>
      </w:r>
      <w:r w:rsidRPr="00D9471A">
        <w:rPr>
          <w:rFonts w:ascii="Courier New" w:hAnsi="Courier New" w:cs="Courier New"/>
          <w:lang w:val="en-US"/>
        </w:rPr>
        <w:t>format</w:t>
      </w:r>
      <w:r w:rsidRPr="00B359D7">
        <w:rPr>
          <w:rFonts w:ascii="Courier New" w:hAnsi="Courier New" w:cs="Courier New"/>
          <w:lang w:val="ru-RU"/>
        </w:rPr>
        <w:t>”</w:t>
      </w:r>
    </w:p>
    <w:p w14:paraId="024B66C8" w14:textId="77777777" w:rsidR="00B359D7" w:rsidRPr="00B359D7" w:rsidRDefault="00B359D7" w:rsidP="006F4FA6">
      <w:pPr>
        <w:spacing w:after="0"/>
        <w:ind w:left="720" w:firstLine="720"/>
        <w:rPr>
          <w:rFonts w:ascii="Courier New" w:hAnsi="Courier New" w:cs="Courier New"/>
          <w:lang w:val="ru-RU"/>
        </w:rPr>
      </w:pPr>
      <w:r w:rsidRPr="00B359D7">
        <w:rPr>
          <w:rFonts w:ascii="Courier New" w:hAnsi="Courier New" w:cs="Courier New"/>
          <w:lang w:val="ru-RU"/>
        </w:rPr>
        <w:t>}</w:t>
      </w:r>
    </w:p>
    <w:p w14:paraId="21B2C081" w14:textId="77777777" w:rsidR="00B359D7" w:rsidRPr="00B359D7" w:rsidRDefault="00B359D7" w:rsidP="006F4FA6">
      <w:pPr>
        <w:spacing w:after="0"/>
        <w:ind w:firstLine="720"/>
        <w:rPr>
          <w:rFonts w:ascii="Courier New" w:hAnsi="Courier New" w:cs="Courier New"/>
          <w:lang w:val="ru-RU"/>
        </w:rPr>
      </w:pPr>
      <w:r w:rsidRPr="00B359D7">
        <w:rPr>
          <w:rFonts w:ascii="Courier New" w:hAnsi="Courier New" w:cs="Courier New"/>
          <w:lang w:val="ru-RU"/>
        </w:rPr>
        <w:t>}</w:t>
      </w:r>
    </w:p>
    <w:p w14:paraId="618FD108" w14:textId="77777777" w:rsidR="00B359D7" w:rsidRPr="00B359D7" w:rsidRDefault="00B359D7" w:rsidP="006F4FA6">
      <w:pPr>
        <w:spacing w:after="0"/>
        <w:rPr>
          <w:lang w:val="ru-RU"/>
        </w:rPr>
      </w:pPr>
    </w:p>
    <w:p w14:paraId="165E0731" w14:textId="77777777" w:rsidR="006F4FA6" w:rsidRPr="001E4442" w:rsidRDefault="006F4FA6" w:rsidP="006F4FA6">
      <w:pPr>
        <w:spacing w:after="0"/>
        <w:ind w:firstLine="720"/>
        <w:rPr>
          <w:b/>
          <w:lang w:val="ru-RU"/>
        </w:rPr>
      </w:pPr>
    </w:p>
    <w:p w14:paraId="2E69FFA3" w14:textId="77777777" w:rsidR="006F4FA6" w:rsidRPr="001E4442" w:rsidRDefault="006F4FA6" w:rsidP="006F4FA6">
      <w:pPr>
        <w:spacing w:after="0"/>
        <w:ind w:firstLine="720"/>
        <w:rPr>
          <w:b/>
          <w:lang w:val="ru-RU"/>
        </w:rPr>
      </w:pPr>
    </w:p>
    <w:p w14:paraId="4968F45B" w14:textId="77777777" w:rsidR="006F4FA6" w:rsidRPr="001E4442" w:rsidRDefault="006F4FA6" w:rsidP="006F4FA6">
      <w:pPr>
        <w:spacing w:after="0"/>
        <w:ind w:firstLine="720"/>
        <w:rPr>
          <w:b/>
          <w:lang w:val="ru-RU"/>
        </w:rPr>
      </w:pPr>
    </w:p>
    <w:p w14:paraId="65530B47" w14:textId="5A041ABB" w:rsidR="00B359D7" w:rsidRPr="00B359D7" w:rsidRDefault="00B359D7" w:rsidP="006F4FA6">
      <w:pPr>
        <w:spacing w:after="0"/>
        <w:ind w:firstLine="720"/>
        <w:rPr>
          <w:lang w:val="ru-RU"/>
        </w:rPr>
      </w:pPr>
      <w:r w:rsidRPr="00E6137A">
        <w:rPr>
          <w:b/>
        </w:rPr>
        <w:lastRenderedPageBreak/>
        <w:t>API</w:t>
      </w:r>
      <w:r w:rsidRPr="00E6137A">
        <w:rPr>
          <w:b/>
          <w:lang w:val="ru-RU"/>
        </w:rPr>
        <w:t xml:space="preserve"> редактирования постов</w:t>
      </w:r>
      <w:r w:rsidRPr="00B359D7">
        <w:rPr>
          <w:lang w:val="ru-RU"/>
        </w:rPr>
        <w:t xml:space="preserve"> должен быть доступен только </w:t>
      </w:r>
      <w:r w:rsidRPr="00B359D7">
        <w:rPr>
          <w:b/>
          <w:lang w:val="ru-RU"/>
        </w:rPr>
        <w:t>администратору</w:t>
      </w:r>
      <w:r w:rsidRPr="00B359D7">
        <w:rPr>
          <w:lang w:val="ru-RU"/>
        </w:rPr>
        <w:t xml:space="preserve"> </w:t>
      </w:r>
      <w:r w:rsidR="00C0328F">
        <w:t>POST</w:t>
      </w:r>
      <w:r w:rsidRPr="00B359D7">
        <w:rPr>
          <w:lang w:val="ru-RU"/>
        </w:rPr>
        <w:t xml:space="preserve">-запросом на адрес </w:t>
      </w:r>
      <w:r w:rsidRPr="00B359D7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POST</w:t>
      </w:r>
      <w:r w:rsidRPr="00B359D7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B359D7">
        <w:rPr>
          <w:rFonts w:ascii="Courier New" w:hAnsi="Courier New" w:cs="Courier New"/>
          <w:lang w:val="ru-RU"/>
        </w:rPr>
        <w:t>&gt;</w:t>
      </w:r>
      <w:r w:rsidRPr="00B359D7">
        <w:rPr>
          <w:lang w:val="ru-RU"/>
        </w:rPr>
        <w:t>, а также принимать следующие параметры:</w:t>
      </w:r>
    </w:p>
    <w:p w14:paraId="3DE487CC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title</w:t>
      </w:r>
      <w:r>
        <w:br/>
        <w:t>название поста, уникальный</w:t>
      </w:r>
    </w:p>
    <w:p w14:paraId="033A7142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anons</w:t>
      </w:r>
      <w:r>
        <w:br/>
        <w:t>анонс поста</w:t>
      </w:r>
    </w:p>
    <w:p w14:paraId="7417A3C6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text</w:t>
      </w:r>
      <w:r>
        <w:br/>
        <w:t>текст поста</w:t>
      </w:r>
    </w:p>
    <w:p w14:paraId="49F2E8FA" w14:textId="77777777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tags</w:t>
      </w:r>
      <w:r>
        <w:br/>
        <w:t>тэги поста через запятую</w:t>
      </w:r>
    </w:p>
    <w:p w14:paraId="06E0ADF1" w14:textId="0926362C" w:rsidR="00B359D7" w:rsidRDefault="00B359D7" w:rsidP="006F4FA6">
      <w:pPr>
        <w:numPr>
          <w:ilvl w:val="0"/>
          <w:numId w:val="35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image</w:t>
      </w:r>
      <w:r w:rsidR="00E6137A">
        <w:rPr>
          <w:rFonts w:ascii="Courier New" w:hAnsi="Courier New" w:cs="Courier New"/>
          <w:lang w:val="ru-RU"/>
        </w:rPr>
        <w:t xml:space="preserve"> </w:t>
      </w:r>
      <w:r w:rsidRPr="00B359D7">
        <w:rPr>
          <w:lang w:val="ru-RU"/>
        </w:rPr>
        <w:br/>
        <w:t xml:space="preserve">изображение поста, разрешенные форматы: </w:t>
      </w:r>
      <w:r>
        <w:t>jpg</w:t>
      </w:r>
      <w:r w:rsidRPr="00B359D7">
        <w:rPr>
          <w:lang w:val="ru-RU"/>
        </w:rPr>
        <w:t xml:space="preserve">, </w:t>
      </w:r>
      <w:r>
        <w:t>png</w:t>
      </w:r>
      <w:r w:rsidRPr="00B359D7">
        <w:rPr>
          <w:lang w:val="ru-RU"/>
        </w:rPr>
        <w:t xml:space="preserve">. </w:t>
      </w:r>
      <w:r w:rsidRPr="00E6137A">
        <w:rPr>
          <w:lang w:val="ru-RU"/>
        </w:rPr>
        <w:t>Максимальный размер: 2 мегабайта</w:t>
      </w:r>
    </w:p>
    <w:p w14:paraId="68E65FBD" w14:textId="77777777" w:rsidR="00E6137A" w:rsidRDefault="00E6137A" w:rsidP="006F4FA6">
      <w:pPr>
        <w:spacing w:after="0"/>
        <w:rPr>
          <w:lang w:val="ru-RU"/>
        </w:rPr>
      </w:pPr>
    </w:p>
    <w:p w14:paraId="747DB856" w14:textId="19EB09DF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успешном редактировании поста должен возвращаться ответ в следующем виде:</w:t>
      </w:r>
    </w:p>
    <w:p w14:paraId="1615A784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code: 201</w:t>
      </w:r>
    </w:p>
    <w:p w14:paraId="57C8388F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text: Successful creation</w:t>
      </w:r>
    </w:p>
    <w:p w14:paraId="372EBC56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body:</w:t>
      </w:r>
    </w:p>
    <w:p w14:paraId="16FC08C9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true</w:t>
      </w:r>
    </w:p>
    <w:p w14:paraId="5DE9BCD1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post</w:t>
      </w:r>
    </w:p>
    <w:p w14:paraId="6AFD87CC" w14:textId="77777777" w:rsidR="00B359D7" w:rsidRDefault="00B359D7" w:rsidP="006F4FA6">
      <w:pPr>
        <w:numPr>
          <w:ilvl w:val="2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title</w:t>
      </w:r>
      <w:r>
        <w:br/>
        <w:t>название поста</w:t>
      </w:r>
    </w:p>
    <w:p w14:paraId="1B4F9034" w14:textId="77777777" w:rsidR="00B359D7" w:rsidRPr="00B359D7" w:rsidRDefault="00B359D7" w:rsidP="006F4FA6">
      <w:pPr>
        <w:numPr>
          <w:ilvl w:val="2"/>
          <w:numId w:val="32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datatime</w:t>
      </w:r>
      <w:r w:rsidRPr="00B359D7">
        <w:rPr>
          <w:lang w:val="ru-RU"/>
        </w:rPr>
        <w:br/>
        <w:t>дата и время создания поста в формате чч:мм дд.мм.гггг (12:35 06.08.2018)</w:t>
      </w:r>
    </w:p>
    <w:p w14:paraId="565BCE5E" w14:textId="77777777" w:rsidR="00B359D7" w:rsidRDefault="00B359D7" w:rsidP="006F4FA6">
      <w:pPr>
        <w:numPr>
          <w:ilvl w:val="2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anons</w:t>
      </w:r>
      <w:r>
        <w:br/>
        <w:t>анонс поста</w:t>
      </w:r>
    </w:p>
    <w:p w14:paraId="1B08BDD3" w14:textId="77777777" w:rsidR="00B359D7" w:rsidRDefault="00B359D7" w:rsidP="006F4FA6">
      <w:pPr>
        <w:numPr>
          <w:ilvl w:val="2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text</w:t>
      </w:r>
      <w:r>
        <w:br/>
        <w:t>текст поста</w:t>
      </w:r>
    </w:p>
    <w:p w14:paraId="3966FAAE" w14:textId="77777777" w:rsidR="00B359D7" w:rsidRPr="00B359D7" w:rsidRDefault="00B359D7" w:rsidP="006F4FA6">
      <w:pPr>
        <w:numPr>
          <w:ilvl w:val="2"/>
          <w:numId w:val="32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tags</w:t>
      </w:r>
      <w:r w:rsidRPr="00B359D7">
        <w:rPr>
          <w:lang w:val="ru-RU"/>
        </w:rPr>
        <w:br/>
        <w:t>массив из тэгов поста ([“</w:t>
      </w:r>
      <w:r>
        <w:t>tag</w:t>
      </w:r>
      <w:r w:rsidRPr="00B359D7">
        <w:rPr>
          <w:lang w:val="ru-RU"/>
        </w:rPr>
        <w:t>1”, “</w:t>
      </w:r>
      <w:r>
        <w:t>tag</w:t>
      </w:r>
      <w:r w:rsidRPr="00B359D7">
        <w:rPr>
          <w:lang w:val="ru-RU"/>
        </w:rPr>
        <w:t>2”])</w:t>
      </w:r>
    </w:p>
    <w:p w14:paraId="3EABB370" w14:textId="77777777" w:rsidR="00B359D7" w:rsidRDefault="00B359D7" w:rsidP="006F4FA6">
      <w:pPr>
        <w:numPr>
          <w:ilvl w:val="2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image</w:t>
      </w:r>
      <w:r>
        <w:br/>
        <w:t>ссылка на изображение поста</w:t>
      </w:r>
    </w:p>
    <w:p w14:paraId="1DE31D80" w14:textId="77777777" w:rsidR="00E6137A" w:rsidRDefault="00E6137A" w:rsidP="006F4FA6">
      <w:pPr>
        <w:spacing w:after="0"/>
        <w:rPr>
          <w:lang w:val="ru-RU"/>
        </w:rPr>
      </w:pPr>
    </w:p>
    <w:p w14:paraId="5C0F9B70" w14:textId="359E8863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безуспешном добавлении поста должен возвращаться ответ в следующем виде:</w:t>
      </w:r>
    </w:p>
    <w:p w14:paraId="5DCB0A07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code: 400</w:t>
      </w:r>
    </w:p>
    <w:p w14:paraId="514C8F6D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text: Editing error</w:t>
      </w:r>
    </w:p>
    <w:p w14:paraId="01271D1F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body:</w:t>
      </w:r>
    </w:p>
    <w:p w14:paraId="5494DD8A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false</w:t>
      </w:r>
    </w:p>
    <w:p w14:paraId="6E03E893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 w:rsidRPr="00B359D7">
        <w:rPr>
          <w:lang w:val="ru-RU"/>
        </w:rPr>
        <w:br/>
        <w:t xml:space="preserve">ассоциативный массив из параметров, которые содержат ошибку. </w:t>
      </w:r>
      <w:r>
        <w:t>В значении должно быть описание ошибки</w:t>
      </w:r>
    </w:p>
    <w:p w14:paraId="411B93CF" w14:textId="77777777" w:rsidR="00E6137A" w:rsidRDefault="00E6137A" w:rsidP="006F4FA6">
      <w:pPr>
        <w:spacing w:after="0"/>
        <w:rPr>
          <w:lang w:val="ru-RU"/>
        </w:rPr>
      </w:pPr>
    </w:p>
    <w:p w14:paraId="26FE34DB" w14:textId="6D5A9221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B359D7">
        <w:rPr>
          <w:lang w:val="ru-RU"/>
        </w:rPr>
        <w:t>При попытке редактирования несуществующего поста должен возвращаться ответ в следующем виде:</w:t>
      </w:r>
    </w:p>
    <w:p w14:paraId="013E8D4E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57BF9159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Post not found</w:t>
      </w:r>
    </w:p>
    <w:p w14:paraId="6B37DD05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5926FE61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Post not found</w:t>
      </w:r>
    </w:p>
    <w:p w14:paraId="47F9A8ED" w14:textId="77777777" w:rsidR="00B359D7" w:rsidRDefault="00B359D7" w:rsidP="006F4FA6">
      <w:pPr>
        <w:spacing w:after="0"/>
      </w:pPr>
    </w:p>
    <w:p w14:paraId="4FD27632" w14:textId="77777777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E6137A">
        <w:rPr>
          <w:b/>
        </w:rPr>
        <w:lastRenderedPageBreak/>
        <w:t>API</w:t>
      </w:r>
      <w:r w:rsidRPr="00E6137A">
        <w:rPr>
          <w:b/>
          <w:lang w:val="ru-RU"/>
        </w:rPr>
        <w:t xml:space="preserve"> удаления поста</w:t>
      </w:r>
      <w:r w:rsidRPr="00B359D7">
        <w:rPr>
          <w:lang w:val="ru-RU"/>
        </w:rPr>
        <w:t xml:space="preserve"> должен быть доступен только </w:t>
      </w:r>
      <w:r w:rsidRPr="00B359D7">
        <w:rPr>
          <w:b/>
          <w:lang w:val="ru-RU"/>
        </w:rPr>
        <w:t>администратору</w:t>
      </w:r>
      <w:r w:rsidRPr="00B359D7">
        <w:rPr>
          <w:lang w:val="ru-RU"/>
        </w:rPr>
        <w:t xml:space="preserve"> </w:t>
      </w:r>
      <w:r>
        <w:t>DELETE</w:t>
      </w:r>
      <w:r w:rsidRPr="00B359D7">
        <w:rPr>
          <w:lang w:val="ru-RU"/>
        </w:rPr>
        <w:t xml:space="preserve">-запросом на адрес </w:t>
      </w:r>
      <w:r w:rsidRPr="00B359D7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POST</w:t>
      </w:r>
      <w:r w:rsidRPr="00B359D7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B359D7">
        <w:rPr>
          <w:rFonts w:ascii="Courier New" w:hAnsi="Courier New" w:cs="Courier New"/>
          <w:lang w:val="ru-RU"/>
        </w:rPr>
        <w:t>&gt;</w:t>
      </w:r>
      <w:r w:rsidRPr="00B359D7">
        <w:rPr>
          <w:lang w:val="ru-RU"/>
        </w:rPr>
        <w:t>.</w:t>
      </w:r>
    </w:p>
    <w:p w14:paraId="30AB9CF9" w14:textId="77777777" w:rsidR="00E6137A" w:rsidRDefault="00E6137A" w:rsidP="006F4FA6">
      <w:pPr>
        <w:spacing w:after="0"/>
        <w:rPr>
          <w:lang w:val="ru-RU"/>
        </w:rPr>
      </w:pPr>
    </w:p>
    <w:p w14:paraId="580D3DCB" w14:textId="0B28A0C0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успешном удалении поста должен возвращаться ответ в следующем виде:</w:t>
      </w:r>
    </w:p>
    <w:p w14:paraId="0F088897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code: 201</w:t>
      </w:r>
    </w:p>
    <w:p w14:paraId="556CB549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text: Successful delete</w:t>
      </w:r>
    </w:p>
    <w:p w14:paraId="4673A6B5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body:</w:t>
      </w:r>
    </w:p>
    <w:p w14:paraId="5DCF4AE3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true</w:t>
      </w:r>
    </w:p>
    <w:p w14:paraId="36797A8B" w14:textId="77777777" w:rsidR="00E6137A" w:rsidRDefault="00E6137A" w:rsidP="006F4FA6">
      <w:pPr>
        <w:spacing w:after="0"/>
        <w:rPr>
          <w:lang w:val="ru-RU"/>
        </w:rPr>
      </w:pPr>
    </w:p>
    <w:p w14:paraId="7478DE33" w14:textId="367EB884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B359D7">
        <w:rPr>
          <w:lang w:val="ru-RU"/>
        </w:rPr>
        <w:t>При попытке удаления несуществующего поста должен возвращаться ответ в следующем виде:</w:t>
      </w:r>
    </w:p>
    <w:p w14:paraId="5BF12E68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4E8E2A91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Post not found</w:t>
      </w:r>
    </w:p>
    <w:p w14:paraId="3F03CDE6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0FFEC680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Post not found</w:t>
      </w:r>
    </w:p>
    <w:p w14:paraId="3C11DD17" w14:textId="77777777" w:rsidR="00B359D7" w:rsidRDefault="00B359D7" w:rsidP="006F4FA6">
      <w:pPr>
        <w:spacing w:after="0"/>
      </w:pPr>
    </w:p>
    <w:p w14:paraId="145B84DD" w14:textId="77777777" w:rsidR="00B359D7" w:rsidRPr="00725131" w:rsidRDefault="00B359D7" w:rsidP="006F4FA6">
      <w:pPr>
        <w:spacing w:after="0"/>
        <w:ind w:firstLine="720"/>
        <w:jc w:val="both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просмотра записей</w:t>
      </w:r>
      <w:r w:rsidRPr="00B359D7">
        <w:rPr>
          <w:lang w:val="ru-RU"/>
        </w:rPr>
        <w:t xml:space="preserve"> блога должен быть доступен </w:t>
      </w:r>
      <w:r>
        <w:t>GET</w:t>
      </w:r>
      <w:r w:rsidRPr="00B359D7">
        <w:rPr>
          <w:lang w:val="ru-RU"/>
        </w:rPr>
        <w:t xml:space="preserve">-запросом на адрес </w:t>
      </w:r>
      <w:r w:rsidRPr="00B359D7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lang w:val="ru-RU"/>
        </w:rPr>
        <w:t xml:space="preserve">. </w:t>
      </w:r>
      <w:r w:rsidRPr="00725131">
        <w:rPr>
          <w:lang w:val="ru-RU"/>
        </w:rPr>
        <w:t>Ответ должен содержать массив объектов постов, содержащие следующие параметры:</w:t>
      </w:r>
    </w:p>
    <w:p w14:paraId="1604CD08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title</w:t>
      </w:r>
      <w:r>
        <w:br/>
        <w:t>название поста</w:t>
      </w:r>
    </w:p>
    <w:p w14:paraId="513A6EF7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datatime</w:t>
      </w:r>
      <w:r w:rsidRPr="00B359D7">
        <w:rPr>
          <w:lang w:val="ru-RU"/>
        </w:rPr>
        <w:br/>
        <w:t>дата и время создания поста в формате чч:мм дд.мм.гггг (12:35 06.08.2018)</w:t>
      </w:r>
    </w:p>
    <w:p w14:paraId="49BFE960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anons</w:t>
      </w:r>
      <w:r>
        <w:br/>
        <w:t>анонс поста</w:t>
      </w:r>
    </w:p>
    <w:p w14:paraId="6268D413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text</w:t>
      </w:r>
      <w:r>
        <w:br/>
        <w:t>текст поста</w:t>
      </w:r>
    </w:p>
    <w:p w14:paraId="6A9CD2B0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tags</w:t>
      </w:r>
      <w:r w:rsidRPr="00B359D7">
        <w:rPr>
          <w:lang w:val="ru-RU"/>
        </w:rPr>
        <w:br/>
        <w:t>массив из тэгов поста ([“</w:t>
      </w:r>
      <w:r>
        <w:t>tag</w:t>
      </w:r>
      <w:r w:rsidRPr="00B359D7">
        <w:rPr>
          <w:lang w:val="ru-RU"/>
        </w:rPr>
        <w:t>1”, “</w:t>
      </w:r>
      <w:r>
        <w:t>tag</w:t>
      </w:r>
      <w:r w:rsidRPr="00B359D7">
        <w:rPr>
          <w:lang w:val="ru-RU"/>
        </w:rPr>
        <w:t>2”])</w:t>
      </w:r>
    </w:p>
    <w:p w14:paraId="1D4B9876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image</w:t>
      </w:r>
      <w:r>
        <w:br/>
        <w:t>ссылка на изображение поста</w:t>
      </w:r>
    </w:p>
    <w:p w14:paraId="78249745" w14:textId="77777777" w:rsidR="00B359D7" w:rsidRPr="00EB6BD1" w:rsidRDefault="00B359D7" w:rsidP="006F4FA6">
      <w:pPr>
        <w:spacing w:after="0"/>
        <w:rPr>
          <w:lang w:val="en-US"/>
        </w:rPr>
      </w:pPr>
      <w:r>
        <w:t>Ответ</w:t>
      </w:r>
      <w:r w:rsidRPr="00EB6BD1">
        <w:rPr>
          <w:lang w:val="en-US"/>
        </w:rPr>
        <w:t xml:space="preserve"> </w:t>
      </w:r>
      <w:r>
        <w:t>должен</w:t>
      </w:r>
      <w:r w:rsidRPr="00EB6BD1">
        <w:rPr>
          <w:lang w:val="en-US"/>
        </w:rPr>
        <w:t xml:space="preserve"> </w:t>
      </w:r>
      <w:r>
        <w:t>иметь</w:t>
      </w:r>
      <w:r w:rsidRPr="00EB6BD1">
        <w:rPr>
          <w:lang w:val="en-US"/>
        </w:rPr>
        <w:t xml:space="preserve"> status code “200” </w:t>
      </w:r>
      <w:r>
        <w:t>и</w:t>
      </w:r>
      <w:r w:rsidRPr="00EB6BD1">
        <w:rPr>
          <w:lang w:val="en-US"/>
        </w:rPr>
        <w:t xml:space="preserve"> status text “List posts”.</w:t>
      </w:r>
    </w:p>
    <w:p w14:paraId="2ECC18F2" w14:textId="77777777" w:rsidR="00B359D7" w:rsidRPr="00EB6BD1" w:rsidRDefault="00B359D7" w:rsidP="006F4FA6">
      <w:pPr>
        <w:spacing w:after="0"/>
        <w:rPr>
          <w:lang w:val="en-US"/>
        </w:rPr>
      </w:pPr>
    </w:p>
    <w:p w14:paraId="66E5BE86" w14:textId="77777777" w:rsidR="00B359D7" w:rsidRPr="00B359D7" w:rsidRDefault="00B359D7" w:rsidP="006F4FA6">
      <w:pPr>
        <w:spacing w:after="0"/>
        <w:ind w:left="720"/>
        <w:jc w:val="both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просмотра одной записи</w:t>
      </w:r>
      <w:r w:rsidRPr="00B359D7">
        <w:rPr>
          <w:lang w:val="ru-RU"/>
        </w:rPr>
        <w:t xml:space="preserve"> блога должен быть доступен </w:t>
      </w:r>
      <w:r>
        <w:t>GET</w:t>
      </w:r>
      <w:r w:rsidRPr="00B359D7">
        <w:rPr>
          <w:lang w:val="ru-RU"/>
        </w:rPr>
        <w:t xml:space="preserve">-запросом на адрес </w:t>
      </w:r>
      <w:r w:rsidRPr="00076BBC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076BBC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076BBC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POST</w:t>
      </w:r>
      <w:r w:rsidRPr="00076BBC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076BBC">
        <w:rPr>
          <w:rFonts w:ascii="Courier New" w:hAnsi="Courier New" w:cs="Courier New"/>
          <w:lang w:val="ru-RU"/>
        </w:rPr>
        <w:t>&gt;</w:t>
      </w:r>
      <w:r w:rsidRPr="00B359D7">
        <w:rPr>
          <w:lang w:val="ru-RU"/>
        </w:rPr>
        <w:t>.</w:t>
      </w:r>
    </w:p>
    <w:p w14:paraId="3FE61040" w14:textId="77777777" w:rsidR="00725131" w:rsidRDefault="00725131" w:rsidP="006F4FA6">
      <w:pPr>
        <w:spacing w:after="0"/>
        <w:rPr>
          <w:lang w:val="ru-RU"/>
        </w:rPr>
      </w:pPr>
    </w:p>
    <w:p w14:paraId="16CB06E1" w14:textId="46C2F2B6" w:rsidR="00B359D7" w:rsidRPr="00B359D7" w:rsidRDefault="00B359D7" w:rsidP="006F4FA6">
      <w:pPr>
        <w:spacing w:after="0"/>
        <w:rPr>
          <w:lang w:val="ru-RU"/>
        </w:rPr>
      </w:pPr>
      <w:r w:rsidRPr="00B359D7">
        <w:rPr>
          <w:lang w:val="ru-RU"/>
        </w:rPr>
        <w:t>Ответ должен содержать следующие параметры:</w:t>
      </w:r>
    </w:p>
    <w:p w14:paraId="05D3A44F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title</w:t>
      </w:r>
      <w:r>
        <w:br/>
        <w:t>название поста</w:t>
      </w:r>
    </w:p>
    <w:p w14:paraId="23531184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datatime</w:t>
      </w:r>
      <w:r w:rsidRPr="00B359D7">
        <w:rPr>
          <w:lang w:val="ru-RU"/>
        </w:rPr>
        <w:br/>
        <w:t>дата и время создания поста в формате чч:мм дд.мм.гггг (12:35 06.08.2018)</w:t>
      </w:r>
    </w:p>
    <w:p w14:paraId="44D3ABE0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anons</w:t>
      </w:r>
      <w:r>
        <w:br/>
        <w:t>анонс поста</w:t>
      </w:r>
    </w:p>
    <w:p w14:paraId="07758FB0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text</w:t>
      </w:r>
      <w:r>
        <w:br/>
        <w:t>текст поста</w:t>
      </w:r>
    </w:p>
    <w:p w14:paraId="44160836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tags</w:t>
      </w:r>
      <w:r w:rsidRPr="00B359D7">
        <w:rPr>
          <w:lang w:val="ru-RU"/>
        </w:rPr>
        <w:br/>
        <w:t>массив из тэгов поста (</w:t>
      </w:r>
      <w:r w:rsidRPr="00D9471A">
        <w:rPr>
          <w:rFonts w:ascii="Courier New" w:hAnsi="Courier New" w:cs="Courier New"/>
          <w:lang w:val="ru-RU"/>
        </w:rPr>
        <w:t>[“</w:t>
      </w:r>
      <w:r w:rsidRPr="00D9471A">
        <w:rPr>
          <w:rFonts w:ascii="Courier New" w:hAnsi="Courier New" w:cs="Courier New"/>
          <w:lang w:val="en-US"/>
        </w:rPr>
        <w:t>tag</w:t>
      </w:r>
      <w:r w:rsidRPr="00D9471A">
        <w:rPr>
          <w:rFonts w:ascii="Courier New" w:hAnsi="Courier New" w:cs="Courier New"/>
          <w:lang w:val="ru-RU"/>
        </w:rPr>
        <w:t>1”, “</w:t>
      </w:r>
      <w:r w:rsidRPr="00D9471A">
        <w:rPr>
          <w:rFonts w:ascii="Courier New" w:hAnsi="Courier New" w:cs="Courier New"/>
          <w:lang w:val="en-US"/>
        </w:rPr>
        <w:t>tag</w:t>
      </w:r>
      <w:r w:rsidRPr="00D9471A">
        <w:rPr>
          <w:rFonts w:ascii="Courier New" w:hAnsi="Courier New" w:cs="Courier New"/>
          <w:lang w:val="ru-RU"/>
        </w:rPr>
        <w:t>2”]</w:t>
      </w:r>
      <w:r w:rsidRPr="00B359D7">
        <w:rPr>
          <w:lang w:val="ru-RU"/>
        </w:rPr>
        <w:t>)</w:t>
      </w:r>
    </w:p>
    <w:p w14:paraId="1C45DF14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image</w:t>
      </w:r>
      <w:r>
        <w:br/>
        <w:t>ссылка на изображение поста</w:t>
      </w:r>
    </w:p>
    <w:p w14:paraId="3F8BC57A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comments</w:t>
      </w:r>
      <w:r w:rsidRPr="00B359D7">
        <w:rPr>
          <w:lang w:val="ru-RU"/>
        </w:rPr>
        <w:br/>
        <w:t>массив из объектов комментариев содержащие следующие параметры:</w:t>
      </w:r>
    </w:p>
    <w:p w14:paraId="7023B089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lastRenderedPageBreak/>
        <w:t>comment_id</w:t>
      </w:r>
      <w:r>
        <w:br/>
        <w:t>уникальный идентификатор комментария</w:t>
      </w:r>
    </w:p>
    <w:p w14:paraId="24386218" w14:textId="77777777" w:rsidR="00B359D7" w:rsidRPr="00B359D7" w:rsidRDefault="00B359D7" w:rsidP="006F4FA6">
      <w:pPr>
        <w:numPr>
          <w:ilvl w:val="1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datatime</w:t>
      </w:r>
      <w:r w:rsidRPr="00B359D7">
        <w:rPr>
          <w:lang w:val="ru-RU"/>
        </w:rPr>
        <w:br/>
        <w:t>дата и время в формате чч:мм дд.мм.гггг (12:35 06.08.2018)</w:t>
      </w:r>
    </w:p>
    <w:p w14:paraId="221802F8" w14:textId="77777777" w:rsidR="00B359D7" w:rsidRPr="00B359D7" w:rsidRDefault="00B359D7" w:rsidP="006F4FA6">
      <w:pPr>
        <w:numPr>
          <w:ilvl w:val="1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author</w:t>
      </w:r>
      <w:r w:rsidRPr="00B359D7">
        <w:rPr>
          <w:lang w:val="ru-RU"/>
        </w:rPr>
        <w:br/>
        <w:t>имя автора, если автором комментария является администратор, то парметр содержит текст “</w:t>
      </w:r>
      <w:r>
        <w:t>admin</w:t>
      </w:r>
      <w:r w:rsidRPr="00B359D7">
        <w:rPr>
          <w:lang w:val="ru-RU"/>
        </w:rPr>
        <w:t>”</w:t>
      </w:r>
    </w:p>
    <w:p w14:paraId="0E36AC2E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comment</w:t>
      </w:r>
      <w:r>
        <w:br/>
        <w:t>текст комментария</w:t>
      </w:r>
    </w:p>
    <w:p w14:paraId="62780A25" w14:textId="77777777" w:rsidR="00B359D7" w:rsidRPr="00EB6BD1" w:rsidRDefault="00B359D7" w:rsidP="006F4FA6">
      <w:pPr>
        <w:spacing w:after="0"/>
        <w:rPr>
          <w:lang w:val="en-US"/>
        </w:rPr>
      </w:pPr>
      <w:r>
        <w:t>Ответ</w:t>
      </w:r>
      <w:r w:rsidRPr="00EB6BD1">
        <w:rPr>
          <w:lang w:val="en-US"/>
        </w:rPr>
        <w:t xml:space="preserve"> </w:t>
      </w:r>
      <w:r>
        <w:t>должен</w:t>
      </w:r>
      <w:r w:rsidRPr="00EB6BD1">
        <w:rPr>
          <w:lang w:val="en-US"/>
        </w:rPr>
        <w:t xml:space="preserve"> </w:t>
      </w:r>
      <w:r>
        <w:t>иметь</w:t>
      </w:r>
      <w:r w:rsidRPr="00EB6BD1">
        <w:rPr>
          <w:lang w:val="en-US"/>
        </w:rPr>
        <w:t xml:space="preserve"> status code “200” </w:t>
      </w:r>
      <w:r>
        <w:t>и</w:t>
      </w:r>
      <w:r w:rsidRPr="00EB6BD1">
        <w:rPr>
          <w:lang w:val="en-US"/>
        </w:rPr>
        <w:t xml:space="preserve"> status text “View post”.</w:t>
      </w:r>
    </w:p>
    <w:p w14:paraId="37188DF0" w14:textId="77777777" w:rsidR="00E6137A" w:rsidRPr="00725131" w:rsidRDefault="00E6137A" w:rsidP="006F4FA6">
      <w:pPr>
        <w:spacing w:after="0"/>
        <w:rPr>
          <w:lang w:val="en-US"/>
        </w:rPr>
      </w:pPr>
    </w:p>
    <w:p w14:paraId="322A1871" w14:textId="0A88A46D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попытке просмотра несуществующего поста должен возвращаться ответ в следующем виде:</w:t>
      </w:r>
    </w:p>
    <w:p w14:paraId="13F86937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3BE9255E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Post not found</w:t>
      </w:r>
    </w:p>
    <w:p w14:paraId="7A4B5E70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3872DFFB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Post not found</w:t>
      </w:r>
    </w:p>
    <w:p w14:paraId="2A076C3D" w14:textId="77777777" w:rsidR="00B359D7" w:rsidRDefault="00B359D7" w:rsidP="006F4FA6">
      <w:pPr>
        <w:spacing w:after="0"/>
      </w:pPr>
    </w:p>
    <w:p w14:paraId="79D021A5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добавления комментария</w:t>
      </w:r>
      <w:r w:rsidRPr="00B359D7">
        <w:rPr>
          <w:lang w:val="ru-RU"/>
        </w:rPr>
        <w:t xml:space="preserve"> к посту должен быть доступен </w:t>
      </w:r>
      <w:r>
        <w:t>POST</w:t>
      </w:r>
      <w:r w:rsidRPr="00B359D7">
        <w:rPr>
          <w:lang w:val="ru-RU"/>
        </w:rPr>
        <w:t xml:space="preserve">-запросом на адрес </w:t>
      </w:r>
      <w:r w:rsidRPr="00B359D7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POST</w:t>
      </w:r>
      <w:r w:rsidRPr="00B359D7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B359D7">
        <w:rPr>
          <w:rFonts w:ascii="Courier New" w:hAnsi="Courier New" w:cs="Courier New"/>
          <w:lang w:val="ru-RU"/>
        </w:rPr>
        <w:t>&gt;/</w:t>
      </w:r>
      <w:r w:rsidRPr="00D9471A">
        <w:rPr>
          <w:rFonts w:ascii="Courier New" w:hAnsi="Courier New" w:cs="Courier New"/>
          <w:lang w:val="en-US"/>
        </w:rPr>
        <w:t>comments</w:t>
      </w:r>
      <w:r w:rsidRPr="00B359D7">
        <w:rPr>
          <w:lang w:val="ru-RU"/>
        </w:rPr>
        <w:t xml:space="preserve"> и содержать следующие обязательные параметры:</w:t>
      </w:r>
    </w:p>
    <w:p w14:paraId="40A7ADB4" w14:textId="77777777" w:rsidR="00B359D7" w:rsidRPr="00B359D7" w:rsidRDefault="00B359D7" w:rsidP="006F4FA6">
      <w:pPr>
        <w:numPr>
          <w:ilvl w:val="0"/>
          <w:numId w:val="34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author</w:t>
      </w:r>
      <w:r w:rsidRPr="00B359D7">
        <w:rPr>
          <w:lang w:val="ru-RU"/>
        </w:rPr>
        <w:br/>
        <w:t>имя комментатора, обязательное только для гостя</w:t>
      </w:r>
    </w:p>
    <w:p w14:paraId="7BBFA87B" w14:textId="77777777" w:rsidR="00B359D7" w:rsidRDefault="00B359D7" w:rsidP="006F4FA6">
      <w:pPr>
        <w:numPr>
          <w:ilvl w:val="0"/>
          <w:numId w:val="34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comment</w:t>
      </w:r>
      <w:r>
        <w:br/>
        <w:t>обязательное, максимум 255 символов</w:t>
      </w:r>
    </w:p>
    <w:p w14:paraId="7126648C" w14:textId="77777777" w:rsidR="00E6137A" w:rsidRDefault="00E6137A" w:rsidP="006F4FA6">
      <w:pPr>
        <w:spacing w:after="0"/>
        <w:rPr>
          <w:lang w:val="ru-RU"/>
        </w:rPr>
      </w:pPr>
    </w:p>
    <w:p w14:paraId="02AF6B93" w14:textId="2830BF44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успешном добавлении комментария должен возвращаться ответ в следующем виде:</w:t>
      </w:r>
    </w:p>
    <w:p w14:paraId="1EBEA7AB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code: 201</w:t>
      </w:r>
    </w:p>
    <w:p w14:paraId="1333069F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text: Successful creation</w:t>
      </w:r>
    </w:p>
    <w:p w14:paraId="2791AE6C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body:</w:t>
      </w:r>
    </w:p>
    <w:p w14:paraId="1ADD229A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true</w:t>
      </w:r>
    </w:p>
    <w:p w14:paraId="2F5F6415" w14:textId="77777777" w:rsidR="00E6137A" w:rsidRDefault="00E6137A" w:rsidP="006F4FA6">
      <w:pPr>
        <w:spacing w:after="0"/>
        <w:rPr>
          <w:lang w:val="ru-RU"/>
        </w:rPr>
      </w:pPr>
    </w:p>
    <w:p w14:paraId="30853EB8" w14:textId="087FF179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безуспешном добавлении комментария должен возвращаться ответ в следующем виде:</w:t>
      </w:r>
    </w:p>
    <w:p w14:paraId="02C3EB58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code: 400</w:t>
      </w:r>
    </w:p>
    <w:p w14:paraId="312841EC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status text: Creating error</w:t>
      </w:r>
    </w:p>
    <w:p w14:paraId="7075C1FE" w14:textId="77777777" w:rsidR="00B359D7" w:rsidRDefault="00B359D7" w:rsidP="006F4FA6">
      <w:pPr>
        <w:numPr>
          <w:ilvl w:val="0"/>
          <w:numId w:val="36"/>
        </w:numPr>
        <w:spacing w:after="0" w:line="276" w:lineRule="auto"/>
      </w:pPr>
      <w:r>
        <w:t>body:</w:t>
      </w:r>
    </w:p>
    <w:p w14:paraId="70A01426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false</w:t>
      </w:r>
    </w:p>
    <w:p w14:paraId="4831DEC7" w14:textId="77777777" w:rsidR="00B359D7" w:rsidRDefault="00B359D7" w:rsidP="006F4FA6">
      <w:pPr>
        <w:numPr>
          <w:ilvl w:val="1"/>
          <w:numId w:val="36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 w:rsidRPr="00B359D7">
        <w:rPr>
          <w:lang w:val="ru-RU"/>
        </w:rPr>
        <w:br/>
        <w:t xml:space="preserve">ассоциативный массив из параметров, которые содержат ошибку. </w:t>
      </w:r>
      <w:r>
        <w:t>В значении должно быть описание ошибки</w:t>
      </w:r>
    </w:p>
    <w:p w14:paraId="0B594B9B" w14:textId="77777777" w:rsidR="00E6137A" w:rsidRDefault="00E6137A" w:rsidP="006F4FA6">
      <w:pPr>
        <w:spacing w:after="0"/>
        <w:rPr>
          <w:lang w:val="ru-RU"/>
        </w:rPr>
      </w:pPr>
    </w:p>
    <w:p w14:paraId="3C3C6491" w14:textId="010080C9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попытке добавить комментарий к несуществующему посту должен возвращаться ответ в следующем виде:</w:t>
      </w:r>
    </w:p>
    <w:p w14:paraId="73EAD435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12DBE4AD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Post not found</w:t>
      </w:r>
    </w:p>
    <w:p w14:paraId="18E07839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7670DF19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Post not found</w:t>
      </w:r>
    </w:p>
    <w:p w14:paraId="632BAB5B" w14:textId="77777777" w:rsidR="00B359D7" w:rsidRDefault="00B359D7" w:rsidP="006F4FA6">
      <w:pPr>
        <w:spacing w:after="0"/>
      </w:pPr>
    </w:p>
    <w:p w14:paraId="1D59A3D8" w14:textId="77777777" w:rsidR="00B359D7" w:rsidRPr="00B359D7" w:rsidRDefault="00B359D7" w:rsidP="006F4FA6">
      <w:pPr>
        <w:spacing w:after="0"/>
        <w:ind w:firstLine="720"/>
        <w:jc w:val="both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удаления комментария</w:t>
      </w:r>
      <w:r w:rsidRPr="00B359D7">
        <w:rPr>
          <w:lang w:val="ru-RU"/>
        </w:rPr>
        <w:t xml:space="preserve"> к посту должен быть доступен только </w:t>
      </w:r>
      <w:r w:rsidRPr="00B359D7">
        <w:rPr>
          <w:b/>
          <w:lang w:val="ru-RU"/>
        </w:rPr>
        <w:t>администратору</w:t>
      </w:r>
      <w:r w:rsidRPr="00B359D7">
        <w:rPr>
          <w:lang w:val="ru-RU"/>
        </w:rPr>
        <w:t xml:space="preserve"> </w:t>
      </w:r>
      <w:r>
        <w:t>DELETE</w:t>
      </w:r>
      <w:r w:rsidRPr="00B359D7">
        <w:rPr>
          <w:lang w:val="ru-RU"/>
        </w:rPr>
        <w:t xml:space="preserve">-запросом на адрес </w:t>
      </w:r>
      <w:r w:rsidRPr="00B359D7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B359D7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B359D7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POST</w:t>
      </w:r>
      <w:r w:rsidRPr="00B359D7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B359D7">
        <w:rPr>
          <w:rFonts w:ascii="Courier New" w:hAnsi="Courier New" w:cs="Courier New"/>
          <w:lang w:val="ru-RU"/>
        </w:rPr>
        <w:t>&gt;/</w:t>
      </w:r>
      <w:r w:rsidRPr="00D9471A">
        <w:rPr>
          <w:rFonts w:ascii="Courier New" w:hAnsi="Courier New" w:cs="Courier New"/>
          <w:lang w:val="en-US"/>
        </w:rPr>
        <w:t>comments</w:t>
      </w:r>
      <w:r w:rsidRPr="00B359D7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COMMENT</w:t>
      </w:r>
      <w:r w:rsidRPr="00B359D7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ID</w:t>
      </w:r>
      <w:r w:rsidRPr="00B359D7">
        <w:rPr>
          <w:rFonts w:ascii="Courier New" w:hAnsi="Courier New" w:cs="Courier New"/>
          <w:lang w:val="ru-RU"/>
        </w:rPr>
        <w:t>&gt;</w:t>
      </w:r>
      <w:r w:rsidRPr="00B359D7">
        <w:rPr>
          <w:lang w:val="ru-RU"/>
        </w:rPr>
        <w:t>.</w:t>
      </w:r>
    </w:p>
    <w:p w14:paraId="12EF4A85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lastRenderedPageBreak/>
        <w:t>При успешном удалении комментария должен возвращаться ответ в следующем виде:</w:t>
      </w:r>
    </w:p>
    <w:p w14:paraId="010A9AE0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code: 201</w:t>
      </w:r>
    </w:p>
    <w:p w14:paraId="0EE42C97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status text: Successful delete</w:t>
      </w:r>
    </w:p>
    <w:p w14:paraId="628F4C96" w14:textId="77777777" w:rsidR="00B359D7" w:rsidRDefault="00B359D7" w:rsidP="006F4FA6">
      <w:pPr>
        <w:numPr>
          <w:ilvl w:val="0"/>
          <w:numId w:val="32"/>
        </w:numPr>
        <w:spacing w:after="0" w:line="276" w:lineRule="auto"/>
      </w:pPr>
      <w:r>
        <w:t>body:</w:t>
      </w:r>
    </w:p>
    <w:p w14:paraId="2E79F085" w14:textId="77777777" w:rsidR="00B359D7" w:rsidRDefault="00B359D7" w:rsidP="006F4FA6">
      <w:pPr>
        <w:numPr>
          <w:ilvl w:val="1"/>
          <w:numId w:val="32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status</w:t>
      </w:r>
      <w:r>
        <w:br/>
        <w:t>true</w:t>
      </w:r>
    </w:p>
    <w:p w14:paraId="170CEE31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попытке удаления комментария к несуществующему посту должен возвращаться ответ в следующем виде:</w:t>
      </w:r>
    </w:p>
    <w:p w14:paraId="661A9967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257BE8D3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Post not found</w:t>
      </w:r>
    </w:p>
    <w:p w14:paraId="1D9FA96A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11331B48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Post not found</w:t>
      </w:r>
    </w:p>
    <w:p w14:paraId="70AA4F7A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>При попытке удаления несуществующего комментария должен возвращаться ответ в следующем виде:</w:t>
      </w:r>
    </w:p>
    <w:p w14:paraId="50B7EF9C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code: 404</w:t>
      </w:r>
    </w:p>
    <w:p w14:paraId="3B7009EA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status text: Comment not found</w:t>
      </w:r>
    </w:p>
    <w:p w14:paraId="54393278" w14:textId="77777777" w:rsidR="00B359D7" w:rsidRDefault="00B359D7" w:rsidP="006F4FA6">
      <w:pPr>
        <w:numPr>
          <w:ilvl w:val="0"/>
          <w:numId w:val="31"/>
        </w:numPr>
        <w:spacing w:after="0" w:line="276" w:lineRule="auto"/>
      </w:pPr>
      <w:r>
        <w:t>body:</w:t>
      </w:r>
    </w:p>
    <w:p w14:paraId="315204FB" w14:textId="77777777" w:rsidR="00B359D7" w:rsidRDefault="00B359D7" w:rsidP="006F4FA6">
      <w:pPr>
        <w:numPr>
          <w:ilvl w:val="1"/>
          <w:numId w:val="31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Comment not found</w:t>
      </w:r>
    </w:p>
    <w:p w14:paraId="3295CD6D" w14:textId="77777777" w:rsidR="00B359D7" w:rsidRDefault="00B359D7" w:rsidP="006F4FA6">
      <w:pPr>
        <w:spacing w:after="0"/>
      </w:pPr>
    </w:p>
    <w:p w14:paraId="37F6A9F0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 w:rsidRPr="00E6137A">
        <w:rPr>
          <w:b/>
        </w:rPr>
        <w:t>API</w:t>
      </w:r>
      <w:r w:rsidRPr="00E6137A">
        <w:rPr>
          <w:b/>
          <w:lang w:val="ru-RU"/>
        </w:rPr>
        <w:t xml:space="preserve"> поиска постов</w:t>
      </w:r>
      <w:r w:rsidRPr="00B359D7">
        <w:rPr>
          <w:lang w:val="ru-RU"/>
        </w:rPr>
        <w:t xml:space="preserve"> по тегу должен </w:t>
      </w:r>
      <w:r>
        <w:rPr>
          <w:lang w:val="ru-RU"/>
        </w:rPr>
        <w:t xml:space="preserve">быть </w:t>
      </w:r>
      <w:r w:rsidRPr="00B359D7">
        <w:rPr>
          <w:lang w:val="ru-RU"/>
        </w:rPr>
        <w:t xml:space="preserve">доступен </w:t>
      </w:r>
      <w:r>
        <w:t>GET</w:t>
      </w:r>
      <w:r w:rsidRPr="00B359D7">
        <w:rPr>
          <w:lang w:val="ru-RU"/>
        </w:rPr>
        <w:t xml:space="preserve">-запросом на адрес </w:t>
      </w:r>
      <w:r w:rsidRPr="00514CE5">
        <w:rPr>
          <w:rFonts w:ascii="Courier New" w:hAnsi="Courier New" w:cs="Courier New"/>
          <w:lang w:val="ru-RU"/>
        </w:rPr>
        <w:t>{</w:t>
      </w:r>
      <w:r w:rsidRPr="00D9471A">
        <w:rPr>
          <w:rFonts w:ascii="Courier New" w:hAnsi="Courier New" w:cs="Courier New"/>
          <w:lang w:val="en-US"/>
        </w:rPr>
        <w:t>API</w:t>
      </w:r>
      <w:r w:rsidRPr="00514CE5">
        <w:rPr>
          <w:rFonts w:ascii="Courier New" w:hAnsi="Courier New" w:cs="Courier New"/>
          <w:lang w:val="ru-RU"/>
        </w:rPr>
        <w:t>}/</w:t>
      </w:r>
      <w:r w:rsidRPr="00D9471A">
        <w:rPr>
          <w:rFonts w:ascii="Courier New" w:hAnsi="Courier New" w:cs="Courier New"/>
          <w:lang w:val="en-US"/>
        </w:rPr>
        <w:t>posts</w:t>
      </w:r>
      <w:r w:rsidRPr="00514CE5">
        <w:rPr>
          <w:rFonts w:ascii="Courier New" w:hAnsi="Courier New" w:cs="Courier New"/>
          <w:lang w:val="ru-RU"/>
        </w:rPr>
        <w:t>/</w:t>
      </w:r>
      <w:r w:rsidRPr="00D9471A">
        <w:rPr>
          <w:rFonts w:ascii="Courier New" w:hAnsi="Courier New" w:cs="Courier New"/>
          <w:lang w:val="en-US"/>
        </w:rPr>
        <w:t>tag</w:t>
      </w:r>
      <w:r w:rsidRPr="00514CE5">
        <w:rPr>
          <w:rFonts w:ascii="Courier New" w:hAnsi="Courier New" w:cs="Courier New"/>
          <w:lang w:val="ru-RU"/>
        </w:rPr>
        <w:t>/&lt;</w:t>
      </w:r>
      <w:r w:rsidRPr="00D9471A">
        <w:rPr>
          <w:rFonts w:ascii="Courier New" w:hAnsi="Courier New" w:cs="Courier New"/>
          <w:lang w:val="en-US"/>
        </w:rPr>
        <w:t>TAG</w:t>
      </w:r>
      <w:r w:rsidRPr="00514CE5">
        <w:rPr>
          <w:rFonts w:ascii="Courier New" w:hAnsi="Courier New" w:cs="Courier New"/>
          <w:lang w:val="ru-RU"/>
        </w:rPr>
        <w:t>_</w:t>
      </w:r>
      <w:r w:rsidRPr="00D9471A">
        <w:rPr>
          <w:rFonts w:ascii="Courier New" w:hAnsi="Courier New" w:cs="Courier New"/>
          <w:lang w:val="en-US"/>
        </w:rPr>
        <w:t>NAME</w:t>
      </w:r>
      <w:r w:rsidRPr="00514CE5">
        <w:rPr>
          <w:rFonts w:ascii="Courier New" w:hAnsi="Courier New" w:cs="Courier New"/>
          <w:lang w:val="ru-RU"/>
        </w:rPr>
        <w:t>&gt;</w:t>
      </w:r>
      <w:r w:rsidRPr="00B359D7">
        <w:rPr>
          <w:lang w:val="ru-RU"/>
        </w:rPr>
        <w:t>.</w:t>
      </w:r>
    </w:p>
    <w:p w14:paraId="0CE21FC7" w14:textId="77777777" w:rsidR="00B359D7" w:rsidRPr="00B359D7" w:rsidRDefault="00B359D7" w:rsidP="006F4FA6">
      <w:pPr>
        <w:spacing w:after="0"/>
        <w:rPr>
          <w:lang w:val="ru-RU"/>
        </w:rPr>
      </w:pPr>
      <w:r w:rsidRPr="00B359D7">
        <w:rPr>
          <w:lang w:val="ru-RU"/>
        </w:rPr>
        <w:t>В ответ должен возвращаться ответ в следующем виде:</w:t>
      </w:r>
    </w:p>
    <w:p w14:paraId="59E9C2A0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>
        <w:t>status code: 200</w:t>
      </w:r>
    </w:p>
    <w:p w14:paraId="77DC49D7" w14:textId="77777777" w:rsidR="00B359D7" w:rsidRDefault="00B359D7" w:rsidP="006F4FA6">
      <w:pPr>
        <w:numPr>
          <w:ilvl w:val="0"/>
          <w:numId w:val="33"/>
        </w:numPr>
        <w:spacing w:after="0" w:line="276" w:lineRule="auto"/>
      </w:pPr>
      <w:r>
        <w:t>status text: Found posts</w:t>
      </w:r>
    </w:p>
    <w:p w14:paraId="5909B584" w14:textId="77777777" w:rsidR="00B359D7" w:rsidRPr="00B359D7" w:rsidRDefault="00B359D7" w:rsidP="006F4FA6">
      <w:pPr>
        <w:numPr>
          <w:ilvl w:val="0"/>
          <w:numId w:val="33"/>
        </w:numPr>
        <w:spacing w:after="0" w:line="276" w:lineRule="auto"/>
        <w:rPr>
          <w:lang w:val="ru-RU"/>
        </w:rPr>
      </w:pPr>
      <w:r>
        <w:t>body</w:t>
      </w:r>
      <w:r w:rsidRPr="00B359D7">
        <w:rPr>
          <w:lang w:val="ru-RU"/>
        </w:rPr>
        <w:br/>
        <w:t>массив из объектов постов, содержащие данный тэг:</w:t>
      </w:r>
    </w:p>
    <w:p w14:paraId="64855EE5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title</w:t>
      </w:r>
      <w:r>
        <w:br/>
        <w:t>название поста</w:t>
      </w:r>
    </w:p>
    <w:p w14:paraId="6B965E24" w14:textId="77777777" w:rsidR="00B359D7" w:rsidRPr="00B359D7" w:rsidRDefault="00B359D7" w:rsidP="006F4FA6">
      <w:pPr>
        <w:numPr>
          <w:ilvl w:val="1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datatime</w:t>
      </w:r>
      <w:r w:rsidRPr="00B359D7">
        <w:rPr>
          <w:lang w:val="ru-RU"/>
        </w:rPr>
        <w:br/>
        <w:t>дата и время создания поста в формате чч:мм дд.мм.гггг (12:35 06.08.2018)</w:t>
      </w:r>
    </w:p>
    <w:p w14:paraId="02A67AF3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anons</w:t>
      </w:r>
      <w:r>
        <w:br/>
        <w:t>анонс поста</w:t>
      </w:r>
    </w:p>
    <w:p w14:paraId="47C77719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text</w:t>
      </w:r>
      <w:r>
        <w:br/>
        <w:t>текст поста</w:t>
      </w:r>
    </w:p>
    <w:p w14:paraId="4A30C41D" w14:textId="77777777" w:rsidR="00B359D7" w:rsidRPr="00B359D7" w:rsidRDefault="00B359D7" w:rsidP="006F4FA6">
      <w:pPr>
        <w:numPr>
          <w:ilvl w:val="1"/>
          <w:numId w:val="33"/>
        </w:numPr>
        <w:spacing w:after="0" w:line="276" w:lineRule="auto"/>
        <w:rPr>
          <w:lang w:val="ru-RU"/>
        </w:rPr>
      </w:pPr>
      <w:r w:rsidRPr="00D9471A">
        <w:rPr>
          <w:rFonts w:ascii="Courier New" w:hAnsi="Courier New" w:cs="Courier New"/>
          <w:lang w:val="en-US"/>
        </w:rPr>
        <w:t>tags</w:t>
      </w:r>
      <w:r w:rsidRPr="00B359D7">
        <w:rPr>
          <w:lang w:val="ru-RU"/>
        </w:rPr>
        <w:br/>
        <w:t>массив из тэгов поста ([“</w:t>
      </w:r>
      <w:r>
        <w:t>tag</w:t>
      </w:r>
      <w:r w:rsidRPr="00B359D7">
        <w:rPr>
          <w:lang w:val="ru-RU"/>
        </w:rPr>
        <w:t>1”, “</w:t>
      </w:r>
      <w:r>
        <w:t>tag</w:t>
      </w:r>
      <w:r w:rsidRPr="00B359D7">
        <w:rPr>
          <w:lang w:val="ru-RU"/>
        </w:rPr>
        <w:t>2”])</w:t>
      </w:r>
    </w:p>
    <w:p w14:paraId="4BE068B2" w14:textId="77777777" w:rsidR="00B359D7" w:rsidRDefault="00B359D7" w:rsidP="006F4FA6">
      <w:pPr>
        <w:numPr>
          <w:ilvl w:val="1"/>
          <w:numId w:val="33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image</w:t>
      </w:r>
      <w:r>
        <w:br/>
        <w:t>ссылка на изображение поста</w:t>
      </w:r>
    </w:p>
    <w:p w14:paraId="7B1D5E89" w14:textId="77777777" w:rsidR="00B359D7" w:rsidRDefault="00B359D7" w:rsidP="006F4FA6">
      <w:pPr>
        <w:spacing w:after="0"/>
      </w:pPr>
    </w:p>
    <w:p w14:paraId="30C0A0DC" w14:textId="77777777" w:rsidR="00B359D7" w:rsidRDefault="00B359D7" w:rsidP="006F4FA6">
      <w:pPr>
        <w:spacing w:after="0"/>
        <w:ind w:firstLine="720"/>
        <w:jc w:val="both"/>
        <w:rPr>
          <w:lang w:val="ru-RU"/>
        </w:rPr>
      </w:pPr>
      <w:r w:rsidRPr="00B359D7">
        <w:rPr>
          <w:lang w:val="ru-RU"/>
        </w:rPr>
        <w:t xml:space="preserve">Авторизация пользователя при использовании административных функциональных возможностей будет проверяться через </w:t>
      </w:r>
      <w:r>
        <w:t>bearer</w:t>
      </w:r>
      <w:r w:rsidRPr="00B359D7">
        <w:rPr>
          <w:lang w:val="ru-RU"/>
        </w:rPr>
        <w:t>-</w:t>
      </w:r>
      <w:r>
        <w:t>token</w:t>
      </w:r>
      <w:r w:rsidRPr="00B359D7">
        <w:rPr>
          <w:lang w:val="ru-RU"/>
        </w:rPr>
        <w:t xml:space="preserve"> авторизацию. Т.е. к каждому такому запросу в </w:t>
      </w:r>
      <w:r>
        <w:t>headers</w:t>
      </w:r>
      <w:r w:rsidRPr="00B359D7">
        <w:rPr>
          <w:lang w:val="ru-RU"/>
        </w:rPr>
        <w:t xml:space="preserve"> будет дописываться </w:t>
      </w:r>
      <w:r>
        <w:t>bearer</w:t>
      </w:r>
      <w:r>
        <w:rPr>
          <w:lang w:val="ru-RU"/>
        </w:rPr>
        <w:t>-</w:t>
      </w:r>
      <w:r>
        <w:t>token</w:t>
      </w:r>
      <w:r w:rsidRPr="00B359D7">
        <w:rPr>
          <w:lang w:val="ru-RU"/>
        </w:rPr>
        <w:t>:</w:t>
      </w:r>
      <w:r>
        <w:rPr>
          <w:lang w:val="ru-RU"/>
        </w:rPr>
        <w:t xml:space="preserve"> </w:t>
      </w:r>
    </w:p>
    <w:p w14:paraId="68E7F1C2" w14:textId="77777777" w:rsidR="00B359D7" w:rsidRPr="00B359D7" w:rsidRDefault="00B359D7" w:rsidP="006F4FA6">
      <w:pPr>
        <w:spacing w:after="0"/>
        <w:ind w:left="1080" w:hanging="513"/>
        <w:rPr>
          <w:rFonts w:ascii="Courier New" w:hAnsi="Courier New" w:cs="Courier New"/>
          <w:lang w:val="ru-RU"/>
        </w:rPr>
      </w:pPr>
      <w:r w:rsidRPr="001D7EC0">
        <w:rPr>
          <w:rFonts w:ascii="Courier New" w:hAnsi="Courier New" w:cs="Courier New"/>
          <w:lang w:val="en-US"/>
        </w:rPr>
        <w:t>Authorization</w:t>
      </w:r>
      <w:r w:rsidRPr="00B359D7">
        <w:rPr>
          <w:rFonts w:ascii="Courier New" w:hAnsi="Courier New" w:cs="Courier New"/>
          <w:lang w:val="ru-RU"/>
        </w:rPr>
        <w:t xml:space="preserve">: </w:t>
      </w:r>
      <w:r w:rsidRPr="001D7EC0">
        <w:rPr>
          <w:rFonts w:ascii="Courier New" w:hAnsi="Courier New" w:cs="Courier New"/>
          <w:lang w:val="en-US"/>
        </w:rPr>
        <w:t>Bearer</w:t>
      </w:r>
      <w:r w:rsidRPr="00B359D7">
        <w:rPr>
          <w:rFonts w:ascii="Courier New" w:hAnsi="Courier New" w:cs="Courier New"/>
          <w:lang w:val="ru-RU"/>
        </w:rPr>
        <w:t xml:space="preserve"> </w:t>
      </w:r>
      <w:r w:rsidRPr="001D7EC0">
        <w:rPr>
          <w:rFonts w:ascii="Courier New" w:hAnsi="Courier New" w:cs="Courier New"/>
          <w:lang w:val="en-US"/>
        </w:rPr>
        <w:t>xxxxxxxx</w:t>
      </w:r>
    </w:p>
    <w:p w14:paraId="20EB55FB" w14:textId="77777777" w:rsidR="00B359D7" w:rsidRPr="00B359D7" w:rsidRDefault="00B359D7" w:rsidP="006F4FA6">
      <w:pPr>
        <w:spacing w:after="0"/>
        <w:ind w:firstLine="567"/>
        <w:jc w:val="both"/>
        <w:rPr>
          <w:lang w:val="ru-RU"/>
        </w:rPr>
      </w:pPr>
      <w:r w:rsidRPr="00B359D7">
        <w:rPr>
          <w:lang w:val="ru-RU"/>
        </w:rPr>
        <w:t>При безуспешной попытке пройти авторизацию по токену на любой из запросов, который должен быть доступен только администратору, должен возвращаться ответ в следующем виде:</w:t>
      </w:r>
    </w:p>
    <w:p w14:paraId="7F4E4C68" w14:textId="77777777" w:rsidR="00B359D7" w:rsidRDefault="00B359D7" w:rsidP="006F4FA6">
      <w:pPr>
        <w:numPr>
          <w:ilvl w:val="0"/>
          <w:numId w:val="37"/>
        </w:numPr>
        <w:spacing w:after="0" w:line="276" w:lineRule="auto"/>
      </w:pPr>
      <w:r>
        <w:t>status code: 401</w:t>
      </w:r>
    </w:p>
    <w:p w14:paraId="79D623E5" w14:textId="77777777" w:rsidR="00B359D7" w:rsidRDefault="00B359D7" w:rsidP="006F4FA6">
      <w:pPr>
        <w:numPr>
          <w:ilvl w:val="0"/>
          <w:numId w:val="37"/>
        </w:numPr>
        <w:spacing w:after="0" w:line="276" w:lineRule="auto"/>
      </w:pPr>
      <w:r>
        <w:t>status text: Unauthorized</w:t>
      </w:r>
    </w:p>
    <w:p w14:paraId="272BFA9C" w14:textId="77777777" w:rsidR="00B359D7" w:rsidRDefault="00B359D7" w:rsidP="006F4FA6">
      <w:pPr>
        <w:numPr>
          <w:ilvl w:val="0"/>
          <w:numId w:val="37"/>
        </w:numPr>
        <w:spacing w:after="0" w:line="276" w:lineRule="auto"/>
      </w:pPr>
      <w:r>
        <w:t>body:</w:t>
      </w:r>
    </w:p>
    <w:p w14:paraId="5D39F43C" w14:textId="77777777" w:rsidR="00B359D7" w:rsidRDefault="00B359D7" w:rsidP="006F4FA6">
      <w:pPr>
        <w:numPr>
          <w:ilvl w:val="1"/>
          <w:numId w:val="37"/>
        </w:numPr>
        <w:spacing w:after="0" w:line="276" w:lineRule="auto"/>
      </w:pPr>
      <w:r w:rsidRPr="00D9471A">
        <w:rPr>
          <w:rFonts w:ascii="Courier New" w:hAnsi="Courier New" w:cs="Courier New"/>
          <w:lang w:val="en-US"/>
        </w:rPr>
        <w:t>message</w:t>
      </w:r>
      <w:r>
        <w:br/>
        <w:t>Unauthorized</w:t>
      </w:r>
    </w:p>
    <w:p w14:paraId="135B792B" w14:textId="77777777" w:rsidR="00B359D7" w:rsidRDefault="00B359D7" w:rsidP="006F4FA6">
      <w:pPr>
        <w:spacing w:after="0"/>
      </w:pPr>
    </w:p>
    <w:p w14:paraId="37441228" w14:textId="77777777" w:rsidR="00B359D7" w:rsidRPr="00B359D7" w:rsidRDefault="00B359D7" w:rsidP="006F4FA6">
      <w:pPr>
        <w:spacing w:after="0"/>
        <w:ind w:firstLine="720"/>
        <w:rPr>
          <w:lang w:val="ru-RU"/>
        </w:rPr>
      </w:pPr>
      <w:r>
        <w:rPr>
          <w:lang w:val="ru-RU"/>
        </w:rPr>
        <w:lastRenderedPageBreak/>
        <w:t xml:space="preserve">Под </w:t>
      </w:r>
      <w:r w:rsidRPr="001578BB">
        <w:rPr>
          <w:lang w:val="ru-RU"/>
        </w:rPr>
        <w:t>{</w:t>
      </w:r>
      <w:r w:rsidRPr="001578BB">
        <w:rPr>
          <w:lang w:val="en-US"/>
        </w:rPr>
        <w:t>API</w:t>
      </w:r>
      <w:r w:rsidRPr="001578BB">
        <w:rPr>
          <w:lang w:val="ru-RU"/>
        </w:rPr>
        <w:t xml:space="preserve">} </w:t>
      </w:r>
      <w:r>
        <w:rPr>
          <w:lang w:val="ru-RU"/>
        </w:rPr>
        <w:t xml:space="preserve">подразумевается адрес </w:t>
      </w:r>
      <w:hyperlink r:id="rId12">
        <w:r>
          <w:rPr>
            <w:color w:val="1155CC"/>
            <w:u w:val="single"/>
          </w:rPr>
          <w:t>http</w:t>
        </w:r>
        <w:r w:rsidRPr="00B359D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xxx</w:t>
        </w:r>
        <w:r w:rsidRPr="00B359D7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m</w:t>
        </w:r>
        <w:r w:rsidRPr="00B359D7">
          <w:rPr>
            <w:color w:val="1155CC"/>
            <w:u w:val="single"/>
            <w:lang w:val="ru-RU"/>
          </w:rPr>
          <w:t>1.</w:t>
        </w:r>
        <w:r>
          <w:rPr>
            <w:color w:val="1155CC"/>
            <w:u w:val="single"/>
          </w:rPr>
          <w:t>wsr</w:t>
        </w:r>
        <w:r w:rsidRPr="00B359D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ru</w:t>
        </w:r>
        <w:r w:rsidRPr="00B359D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api</w:t>
        </w:r>
      </w:hyperlink>
      <w:r w:rsidRPr="00B359D7">
        <w:rPr>
          <w:lang w:val="ru-RU"/>
        </w:rPr>
        <w:t xml:space="preserve">, где </w:t>
      </w:r>
      <w:r>
        <w:t>xxx</w:t>
      </w:r>
      <w:r w:rsidRPr="00B359D7">
        <w:rPr>
          <w:lang w:val="ru-RU"/>
        </w:rPr>
        <w:t xml:space="preserve"> - ваш логин.</w:t>
      </w:r>
    </w:p>
    <w:p w14:paraId="49795076" w14:textId="77777777" w:rsidR="00B359D7" w:rsidRPr="002A591D" w:rsidRDefault="00B359D7" w:rsidP="006F4FA6">
      <w:pPr>
        <w:spacing w:after="0"/>
        <w:ind w:firstLine="720"/>
        <w:rPr>
          <w:lang w:val="ru-RU"/>
        </w:rPr>
      </w:pPr>
      <w:r w:rsidRPr="00B359D7">
        <w:rPr>
          <w:lang w:val="ru-RU"/>
        </w:rPr>
        <w:t xml:space="preserve">Логин администратора </w:t>
      </w:r>
      <w:r w:rsidRPr="00D9471A">
        <w:rPr>
          <w:rFonts w:ascii="Courier New" w:hAnsi="Courier New" w:cs="Courier New"/>
          <w:lang w:val="en-US"/>
        </w:rPr>
        <w:t>admin</w:t>
      </w:r>
      <w:r w:rsidRPr="00B359D7">
        <w:rPr>
          <w:lang w:val="ru-RU"/>
        </w:rPr>
        <w:t xml:space="preserve">, пароль - </w:t>
      </w:r>
      <w:r w:rsidRPr="00D9471A">
        <w:rPr>
          <w:rFonts w:ascii="Courier New" w:hAnsi="Courier New" w:cs="Courier New"/>
          <w:lang w:val="en-US"/>
        </w:rPr>
        <w:t>sakhalin</w:t>
      </w:r>
      <w:r w:rsidRPr="00B359D7">
        <w:rPr>
          <w:rFonts w:ascii="Courier New" w:hAnsi="Courier New" w:cs="Courier New"/>
          <w:lang w:val="ru-RU"/>
        </w:rPr>
        <w:t>2018</w:t>
      </w:r>
      <w:r>
        <w:rPr>
          <w:lang w:val="ru-RU"/>
        </w:rPr>
        <w:t>.</w:t>
      </w:r>
    </w:p>
    <w:p w14:paraId="0E747EFF" w14:textId="77777777" w:rsidR="00B359D7" w:rsidRPr="002A591D" w:rsidRDefault="00B359D7" w:rsidP="006F4FA6">
      <w:pPr>
        <w:spacing w:after="0"/>
        <w:rPr>
          <w:lang w:val="ru-RU"/>
        </w:rPr>
      </w:pPr>
    </w:p>
    <w:p w14:paraId="04BA8C82" w14:textId="77777777" w:rsidR="006F4FA6" w:rsidRDefault="006F4FA6" w:rsidP="006F4FA6">
      <w:pPr>
        <w:spacing w:after="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52AA0DE3" w14:textId="1CC9CC97" w:rsidR="00BF31BE" w:rsidRPr="003D04B3" w:rsidRDefault="00B921A2" w:rsidP="006F4FA6">
      <w:pPr>
        <w:spacing w:after="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4A6CA4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ДЛЯ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КОНКУРСАНТА</w:t>
      </w:r>
    </w:p>
    <w:p w14:paraId="2DD287CC" w14:textId="3F6A3D78" w:rsidR="00AE10C8" w:rsidRDefault="00AE10C8" w:rsidP="006F4F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lang w:val="ru-RU"/>
        </w:rPr>
      </w:pPr>
      <w:r w:rsidRPr="00AE10C8">
        <w:rPr>
          <w:color w:val="000000"/>
          <w:lang w:val="ru-RU"/>
        </w:rPr>
        <w:t xml:space="preserve">Готовая система должна быть доступна по адресу: </w:t>
      </w:r>
      <w:bookmarkStart w:id="0" w:name="_GoBack"/>
      <w:bookmarkEnd w:id="0"/>
      <w:r w:rsidR="00213D4D">
        <w:fldChar w:fldCharType="begin"/>
      </w:r>
      <w:r w:rsidR="00213D4D">
        <w:instrText xml:space="preserve"> HYPERLINK "</w:instrText>
      </w:r>
      <w:r w:rsidR="00213D4D" w:rsidRPr="00213D4D">
        <w:instrText>http</w:instrText>
      </w:r>
      <w:r w:rsidR="00213D4D" w:rsidRPr="00213D4D">
        <w:rPr>
          <w:lang w:val="ru-RU"/>
        </w:rPr>
        <w:instrText>://</w:instrText>
      </w:r>
      <w:r w:rsidR="00213D4D" w:rsidRPr="00213D4D">
        <w:instrText>xxxxxx</w:instrText>
      </w:r>
      <w:r w:rsidR="00213D4D" w:rsidRPr="00213D4D">
        <w:rPr>
          <w:lang w:val="ru-RU"/>
        </w:rPr>
        <w:instrText>-</w:instrText>
      </w:r>
      <w:r w:rsidR="00213D4D" w:rsidRPr="00213D4D">
        <w:instrText>m</w:instrText>
      </w:r>
      <w:r w:rsidR="00213D4D" w:rsidRPr="00213D4D">
        <w:rPr>
          <w:lang w:val="ru-RU"/>
        </w:rPr>
        <w:instrText>1.</w:instrText>
      </w:r>
      <w:r w:rsidR="00213D4D" w:rsidRPr="00213D4D">
        <w:instrText>wsr</w:instrText>
      </w:r>
      <w:r w:rsidR="00213D4D" w:rsidRPr="00213D4D">
        <w:rPr>
          <w:lang w:val="ru-RU"/>
        </w:rPr>
        <w:instrText>.</w:instrText>
      </w:r>
      <w:r w:rsidR="00213D4D" w:rsidRPr="00213D4D">
        <w:instrText>ru</w:instrText>
      </w:r>
      <w:r w:rsidR="00213D4D" w:rsidRPr="00213D4D">
        <w:rPr>
          <w:lang w:val="ru-RU"/>
        </w:rPr>
        <w:instrText>/</w:instrText>
      </w:r>
      <w:r w:rsidR="00213D4D">
        <w:instrText xml:space="preserve">" </w:instrText>
      </w:r>
      <w:r w:rsidR="00213D4D">
        <w:fldChar w:fldCharType="separate"/>
      </w:r>
      <w:r w:rsidR="00213D4D" w:rsidRPr="00111A11">
        <w:rPr>
          <w:rStyle w:val="af3"/>
        </w:rPr>
        <w:t>http</w:t>
      </w:r>
      <w:r w:rsidR="00213D4D" w:rsidRPr="00111A11">
        <w:rPr>
          <w:rStyle w:val="af3"/>
          <w:lang w:val="ru-RU"/>
        </w:rPr>
        <w:t>://</w:t>
      </w:r>
      <w:r w:rsidR="00213D4D" w:rsidRPr="00111A11">
        <w:rPr>
          <w:rStyle w:val="af3"/>
        </w:rPr>
        <w:t>xxxxxx</w:t>
      </w:r>
      <w:r w:rsidR="00213D4D" w:rsidRPr="00111A11">
        <w:rPr>
          <w:rStyle w:val="af3"/>
          <w:lang w:val="ru-RU"/>
        </w:rPr>
        <w:t>-</w:t>
      </w:r>
      <w:r w:rsidR="00213D4D" w:rsidRPr="00111A11">
        <w:rPr>
          <w:rStyle w:val="af3"/>
        </w:rPr>
        <w:t>m</w:t>
      </w:r>
      <w:r w:rsidR="00213D4D" w:rsidRPr="00111A11">
        <w:rPr>
          <w:rStyle w:val="af3"/>
          <w:lang w:val="ru-RU"/>
        </w:rPr>
        <w:t>1.</w:t>
      </w:r>
      <w:r w:rsidR="00213D4D" w:rsidRPr="00111A11">
        <w:rPr>
          <w:rStyle w:val="af3"/>
        </w:rPr>
        <w:t>wsr</w:t>
      </w:r>
      <w:r w:rsidR="00213D4D" w:rsidRPr="00111A11">
        <w:rPr>
          <w:rStyle w:val="af3"/>
          <w:lang w:val="ru-RU"/>
        </w:rPr>
        <w:t>.</w:t>
      </w:r>
      <w:r w:rsidR="00213D4D" w:rsidRPr="00111A11">
        <w:rPr>
          <w:rStyle w:val="af3"/>
        </w:rPr>
        <w:t>ru</w:t>
      </w:r>
      <w:r w:rsidR="00213D4D" w:rsidRPr="00111A11">
        <w:rPr>
          <w:rStyle w:val="af3"/>
          <w:lang w:val="ru-RU"/>
        </w:rPr>
        <w:t>/</w:t>
      </w:r>
      <w:r w:rsidR="00213D4D">
        <w:fldChar w:fldCharType="end"/>
      </w:r>
    </w:p>
    <w:p w14:paraId="1E459D0B" w14:textId="37FACF12" w:rsidR="001E4442" w:rsidRPr="001E4442" w:rsidRDefault="001E4442" w:rsidP="006F4F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Вам доступны фреймворки </w:t>
      </w:r>
      <w:r>
        <w:rPr>
          <w:color w:val="000000"/>
          <w:lang w:val="en-US"/>
        </w:rPr>
        <w:t>Yii</w:t>
      </w:r>
      <w:r w:rsidRPr="001E4442">
        <w:rPr>
          <w:color w:val="000000"/>
          <w:lang w:val="ru-RU"/>
        </w:rPr>
        <w:t xml:space="preserve">2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US"/>
        </w:rPr>
        <w:t>Laravel</w:t>
      </w:r>
      <w:r w:rsidRPr="001E444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 работы с этим модулем.</w:t>
      </w:r>
    </w:p>
    <w:p w14:paraId="62386169" w14:textId="77777777" w:rsidR="00E6137A" w:rsidRDefault="00E6137A" w:rsidP="006F4FA6">
      <w:pPr>
        <w:spacing w:after="0"/>
        <w:ind w:firstLine="720"/>
        <w:rPr>
          <w:lang w:val="ru-RU"/>
        </w:rPr>
      </w:pPr>
      <w:r w:rsidRPr="002A591D">
        <w:rPr>
          <w:lang w:val="ru-RU"/>
        </w:rPr>
        <w:t xml:space="preserve">Все ответы должны приходить в </w:t>
      </w:r>
      <w:r>
        <w:rPr>
          <w:lang w:val="en-US"/>
        </w:rPr>
        <w:t>JSON</w:t>
      </w:r>
      <w:r w:rsidRPr="002A591D">
        <w:rPr>
          <w:lang w:val="ru-RU"/>
        </w:rPr>
        <w:t xml:space="preserve"> формате.</w:t>
      </w:r>
    </w:p>
    <w:p w14:paraId="27FDDAEE" w14:textId="77777777" w:rsidR="00E6137A" w:rsidRPr="002A591D" w:rsidRDefault="00E6137A" w:rsidP="006F4FA6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Во время выполнения конкурсного задания можно использовать Postman, предложенный в медиа данных.</w:t>
      </w:r>
    </w:p>
    <w:p w14:paraId="6489BC69" w14:textId="77777777" w:rsidR="006F4FA6" w:rsidRDefault="006F4FA6" w:rsidP="006F4FA6">
      <w:pPr>
        <w:pStyle w:val="ColorfulList-Accent11"/>
        <w:spacing w:after="0" w:line="23" w:lineRule="atLeast"/>
        <w:ind w:left="0"/>
        <w:rPr>
          <w:rFonts w:cs="Arial"/>
          <w:b/>
          <w:sz w:val="24"/>
          <w:szCs w:val="24"/>
          <w:lang w:val="ru-RU"/>
        </w:rPr>
      </w:pPr>
    </w:p>
    <w:p w14:paraId="5B42791B" w14:textId="77777777" w:rsidR="006F4FA6" w:rsidRDefault="006F4FA6" w:rsidP="006F4FA6">
      <w:pPr>
        <w:pStyle w:val="ColorfulList-Accent11"/>
        <w:spacing w:after="0" w:line="23" w:lineRule="atLeast"/>
        <w:ind w:left="0"/>
        <w:rPr>
          <w:rFonts w:cs="Arial"/>
          <w:b/>
          <w:sz w:val="24"/>
          <w:szCs w:val="24"/>
          <w:lang w:val="ru-RU"/>
        </w:rPr>
      </w:pPr>
    </w:p>
    <w:p w14:paraId="2D54B229" w14:textId="630894D4" w:rsidR="006F4FA6" w:rsidRPr="006F4FA6" w:rsidRDefault="006F4FA6" w:rsidP="006F4FA6">
      <w:pPr>
        <w:pStyle w:val="ColorfulList-Accent11"/>
        <w:spacing w:after="0"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F4FA6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F4FA6" w:rsidRPr="00BD3427" w14:paraId="304AF825" w14:textId="77777777" w:rsidTr="00797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2543A8A9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2FAA2619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2D846A98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4BFA1712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5453DCD0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F4FA6" w:rsidRPr="00BD3427" w14:paraId="67A3ACFC" w14:textId="77777777" w:rsidTr="007974C3">
        <w:tc>
          <w:tcPr>
            <w:tcW w:w="1135" w:type="dxa"/>
          </w:tcPr>
          <w:p w14:paraId="471E8273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787F5BE7" w14:textId="77777777" w:rsidR="006F4FA6" w:rsidRPr="00BD3427" w:rsidRDefault="006F4FA6" w:rsidP="006F4FA6">
            <w:pPr>
              <w:spacing w:after="0"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48F59CDC" w14:textId="29402EA1" w:rsidR="006F4FA6" w:rsidRPr="00467108" w:rsidRDefault="00223BD0" w:rsidP="00223BD0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0.80</w:t>
            </w:r>
          </w:p>
        </w:tc>
        <w:tc>
          <w:tcPr>
            <w:tcW w:w="1985" w:type="dxa"/>
          </w:tcPr>
          <w:p w14:paraId="118F8C26" w14:textId="1B1EC647" w:rsidR="006F4FA6" w:rsidRPr="00BD3427" w:rsidRDefault="00223BD0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885" w:type="dxa"/>
          </w:tcPr>
          <w:p w14:paraId="4B005AAE" w14:textId="62069CFA" w:rsidR="006F4FA6" w:rsidRPr="00BD3427" w:rsidRDefault="00223BD0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>
              <w:rPr>
                <w:szCs w:val="20"/>
              </w:rPr>
              <w:t>.8</w:t>
            </w:r>
            <w:r w:rsidR="006F4FA6" w:rsidRPr="00BD3427">
              <w:rPr>
                <w:szCs w:val="20"/>
              </w:rPr>
              <w:t>0</w:t>
            </w:r>
          </w:p>
        </w:tc>
      </w:tr>
      <w:tr w:rsidR="006F4FA6" w:rsidRPr="00BD3427" w14:paraId="26DCBD40" w14:textId="77777777" w:rsidTr="007974C3">
        <w:tc>
          <w:tcPr>
            <w:tcW w:w="1135" w:type="dxa"/>
          </w:tcPr>
          <w:p w14:paraId="0D302F58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0C94F6BF" w14:textId="77777777" w:rsidR="006F4FA6" w:rsidRPr="00BD3427" w:rsidRDefault="006F4FA6" w:rsidP="006F4FA6">
            <w:pPr>
              <w:spacing w:after="0"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49CAC491" w14:textId="7DFE2A36" w:rsidR="006F4FA6" w:rsidRPr="00BD3427" w:rsidRDefault="00223BD0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6F4FA6" w:rsidRPr="00BD3427">
              <w:rPr>
                <w:szCs w:val="20"/>
              </w:rPr>
              <w:t>.</w:t>
            </w:r>
            <w:r w:rsidR="006F4FA6" w:rsidRPr="00BD3427">
              <w:rPr>
                <w:szCs w:val="20"/>
                <w:lang w:val="ru-RU"/>
              </w:rPr>
              <w:t>00</w:t>
            </w:r>
          </w:p>
        </w:tc>
        <w:tc>
          <w:tcPr>
            <w:tcW w:w="1985" w:type="dxa"/>
          </w:tcPr>
          <w:p w14:paraId="02E3DDF3" w14:textId="77777777" w:rsidR="006F4FA6" w:rsidRPr="00BD3427" w:rsidRDefault="006F4FA6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14:paraId="7AC65CA2" w14:textId="6569214F" w:rsidR="006F4FA6" w:rsidRPr="00BD3427" w:rsidRDefault="00223BD0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6F4FA6" w:rsidRPr="00BD3427">
              <w:rPr>
                <w:szCs w:val="20"/>
              </w:rPr>
              <w:t>.00</w:t>
            </w:r>
          </w:p>
        </w:tc>
      </w:tr>
      <w:tr w:rsidR="006F4FA6" w:rsidRPr="00BD3427" w14:paraId="2CCA35E6" w14:textId="77777777" w:rsidTr="007974C3">
        <w:tc>
          <w:tcPr>
            <w:tcW w:w="1135" w:type="dxa"/>
          </w:tcPr>
          <w:p w14:paraId="7D54F72B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3F9B324B" w14:textId="77777777" w:rsidR="006F4FA6" w:rsidRPr="00467108" w:rsidRDefault="006F4FA6" w:rsidP="006F4FA6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3FE542E2" w14:textId="0F48E2B9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943B78F" w14:textId="749AC4EE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14:paraId="15E5D287" w14:textId="638452CA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</w:t>
            </w:r>
            <w:r w:rsidR="006F4FA6" w:rsidRPr="00BD3427">
              <w:rPr>
                <w:szCs w:val="20"/>
              </w:rPr>
              <w:t>.00</w:t>
            </w:r>
          </w:p>
        </w:tc>
      </w:tr>
      <w:tr w:rsidR="006F4FA6" w:rsidRPr="00BD3427" w14:paraId="4D07C1B8" w14:textId="77777777" w:rsidTr="007974C3">
        <w:tc>
          <w:tcPr>
            <w:tcW w:w="1135" w:type="dxa"/>
          </w:tcPr>
          <w:p w14:paraId="64827C83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7CEFA41F" w14:textId="77777777" w:rsidR="006F4FA6" w:rsidRPr="00BD3427" w:rsidRDefault="006F4FA6" w:rsidP="006F4FA6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1078471B" w14:textId="2D5E19BD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="006F4FA6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714C8470" w14:textId="6BCDE14E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="006F4FA6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F81AE48" w14:textId="0CCBC9D7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="006F4FA6" w:rsidRPr="00BD3427">
              <w:rPr>
                <w:szCs w:val="20"/>
              </w:rPr>
              <w:t>0</w:t>
            </w:r>
          </w:p>
        </w:tc>
      </w:tr>
      <w:tr w:rsidR="006F4FA6" w:rsidRPr="00BD3427" w14:paraId="41F1300D" w14:textId="77777777" w:rsidTr="007974C3">
        <w:trPr>
          <w:trHeight w:val="513"/>
        </w:trPr>
        <w:tc>
          <w:tcPr>
            <w:tcW w:w="1135" w:type="dxa"/>
          </w:tcPr>
          <w:p w14:paraId="3D9F8736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2C12F484" w14:textId="77777777" w:rsidR="006F4FA6" w:rsidRPr="00BD3427" w:rsidRDefault="006F4FA6" w:rsidP="006F4FA6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6E3B33E2" w14:textId="77777777" w:rsidR="006F4FA6" w:rsidRPr="00BD3427" w:rsidRDefault="006F4FA6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70424D53" w14:textId="7A9C9974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="006F4FA6" w:rsidRPr="00BD3427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3A9D5C78" w14:textId="1D01C44F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="006F4FA6" w:rsidRPr="00BD3427">
              <w:rPr>
                <w:szCs w:val="20"/>
                <w:lang w:val="ru-RU"/>
              </w:rPr>
              <w:t>.00</w:t>
            </w:r>
          </w:p>
        </w:tc>
      </w:tr>
      <w:tr w:rsidR="006F4FA6" w:rsidRPr="00BD3427" w14:paraId="09697841" w14:textId="77777777" w:rsidTr="007974C3">
        <w:tc>
          <w:tcPr>
            <w:tcW w:w="1135" w:type="dxa"/>
          </w:tcPr>
          <w:p w14:paraId="5CCD2F00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4690E964" w14:textId="77777777" w:rsidR="006F4FA6" w:rsidRPr="00BD3427" w:rsidRDefault="006F4FA6" w:rsidP="006F4FA6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40568BBA" w14:textId="77777777" w:rsidR="006F4FA6" w:rsidRPr="00BD3427" w:rsidRDefault="006F4FA6" w:rsidP="006F4FA6">
            <w:pPr>
              <w:spacing w:after="0"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33B35B6" w14:textId="78EE50F4" w:rsidR="006F4FA6" w:rsidRPr="00BD3427" w:rsidRDefault="00223BD0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>
              <w:rPr>
                <w:szCs w:val="20"/>
                <w:lang w:val="ru-RU"/>
              </w:rPr>
              <w:t>.75</w:t>
            </w:r>
          </w:p>
        </w:tc>
        <w:tc>
          <w:tcPr>
            <w:tcW w:w="1885" w:type="dxa"/>
          </w:tcPr>
          <w:p w14:paraId="21886A79" w14:textId="55D32782" w:rsidR="006F4FA6" w:rsidRPr="00BD3427" w:rsidRDefault="00106F23" w:rsidP="006F4FA6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11.75</w:t>
            </w:r>
          </w:p>
        </w:tc>
      </w:tr>
      <w:tr w:rsidR="006F4FA6" w:rsidRPr="00BD3427" w14:paraId="245285BD" w14:textId="77777777" w:rsidTr="007974C3">
        <w:tc>
          <w:tcPr>
            <w:tcW w:w="1135" w:type="dxa"/>
          </w:tcPr>
          <w:p w14:paraId="2E37165A" w14:textId="77777777" w:rsidR="006F4FA6" w:rsidRPr="00BD3427" w:rsidRDefault="006F4FA6" w:rsidP="006F4FA6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12615224" w14:textId="77777777" w:rsidR="006F4FA6" w:rsidRPr="00BD3427" w:rsidRDefault="006F4FA6" w:rsidP="006F4FA6">
            <w:pPr>
              <w:spacing w:after="0"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3A98E195" w14:textId="30730337" w:rsidR="006F4FA6" w:rsidRPr="00BD3427" w:rsidRDefault="00213D4D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="006F4FA6" w:rsidRPr="00BD3427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12D4F1" w14:textId="30DBB7CB" w:rsidR="006F4FA6" w:rsidRPr="00BD3427" w:rsidRDefault="00213D4D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="006F4FA6" w:rsidRPr="00BD3427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7FE3C9" w14:textId="6BC9BCBA" w:rsidR="006F4FA6" w:rsidRPr="00BD3427" w:rsidRDefault="00213D4D" w:rsidP="006F4FA6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="006F4FA6" w:rsidRPr="00BD3427">
              <w:rPr>
                <w:szCs w:val="20"/>
              </w:rPr>
              <w:t>.00</w:t>
            </w:r>
          </w:p>
        </w:tc>
      </w:tr>
      <w:tr w:rsidR="006F4FA6" w:rsidRPr="00BD3427" w14:paraId="4C2024BD" w14:textId="77777777" w:rsidTr="007974C3">
        <w:tc>
          <w:tcPr>
            <w:tcW w:w="1135" w:type="dxa"/>
          </w:tcPr>
          <w:p w14:paraId="0CE176E9" w14:textId="77777777" w:rsidR="006F4FA6" w:rsidRPr="00BD3427" w:rsidRDefault="006F4FA6" w:rsidP="006F4FA6">
            <w:pPr>
              <w:spacing w:after="0"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409B748E" w14:textId="77777777" w:rsidR="006F4FA6" w:rsidRPr="00BD3427" w:rsidRDefault="006F4FA6" w:rsidP="006F4FA6">
            <w:pPr>
              <w:spacing w:after="0"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26D32FFF" w14:textId="38984878" w:rsidR="006F4FA6" w:rsidRPr="00BD3427" w:rsidRDefault="00106F23" w:rsidP="006F4FA6">
            <w:pPr>
              <w:spacing w:after="0"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</w:t>
            </w:r>
            <w:r>
              <w:rPr>
                <w:b/>
                <w:szCs w:val="20"/>
                <w:lang w:val="ru-RU"/>
              </w:rPr>
              <w:t>.80</w:t>
            </w:r>
          </w:p>
        </w:tc>
        <w:tc>
          <w:tcPr>
            <w:tcW w:w="1985" w:type="dxa"/>
          </w:tcPr>
          <w:p w14:paraId="0EE51D43" w14:textId="63DF05C6" w:rsidR="006F4FA6" w:rsidRPr="00BD3427" w:rsidRDefault="00106F23" w:rsidP="006F4FA6">
            <w:pPr>
              <w:spacing w:after="0"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11.7</w:t>
            </w:r>
            <w:r w:rsidR="006F4FA6" w:rsidRPr="00BD3427">
              <w:rPr>
                <w:b/>
                <w:szCs w:val="20"/>
                <w:lang w:val="ru-RU"/>
              </w:rPr>
              <w:t>5</w:t>
            </w:r>
          </w:p>
        </w:tc>
        <w:tc>
          <w:tcPr>
            <w:tcW w:w="1885" w:type="dxa"/>
          </w:tcPr>
          <w:p w14:paraId="06A03BBB" w14:textId="364A136E" w:rsidR="006F4FA6" w:rsidRPr="00BD3427" w:rsidRDefault="00106F23" w:rsidP="006F4FA6">
            <w:pPr>
              <w:spacing w:after="0"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13.55</w:t>
            </w:r>
          </w:p>
        </w:tc>
      </w:tr>
    </w:tbl>
    <w:p w14:paraId="082E3C28" w14:textId="77777777" w:rsidR="006F4FA6" w:rsidRPr="00736287" w:rsidRDefault="006F4FA6" w:rsidP="006F4FA6">
      <w:pPr>
        <w:spacing w:after="0" w:line="23" w:lineRule="atLeast"/>
        <w:rPr>
          <w:sz w:val="24"/>
          <w:szCs w:val="24"/>
        </w:rPr>
      </w:pPr>
    </w:p>
    <w:p w14:paraId="70C687AC" w14:textId="77777777" w:rsidR="006F4FA6" w:rsidRPr="00736287" w:rsidRDefault="006F4FA6" w:rsidP="006F4FA6">
      <w:pPr>
        <w:spacing w:after="0" w:line="23" w:lineRule="atLeast"/>
        <w:rPr>
          <w:sz w:val="24"/>
          <w:szCs w:val="24"/>
          <w:lang w:val="ru-RU"/>
        </w:rPr>
      </w:pPr>
    </w:p>
    <w:p w14:paraId="4B6FB8FD" w14:textId="363D216F" w:rsidR="00566EFA" w:rsidRPr="00AE10C8" w:rsidRDefault="00566EFA" w:rsidP="006F4F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ru-RU"/>
        </w:rPr>
      </w:pPr>
    </w:p>
    <w:sectPr w:rsidR="00566EFA" w:rsidRPr="00AE10C8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55D4E" w14:textId="77777777" w:rsidR="004E74C5" w:rsidRDefault="004E74C5" w:rsidP="00313492">
      <w:r>
        <w:separator/>
      </w:r>
    </w:p>
    <w:p w14:paraId="146936EE" w14:textId="77777777" w:rsidR="004E74C5" w:rsidRDefault="004E74C5" w:rsidP="00313492"/>
    <w:p w14:paraId="236D07C7" w14:textId="77777777" w:rsidR="004E74C5" w:rsidRDefault="004E74C5"/>
  </w:endnote>
  <w:endnote w:type="continuationSeparator" w:id="0">
    <w:p w14:paraId="55A5232F" w14:textId="77777777" w:rsidR="004E74C5" w:rsidRDefault="004E74C5" w:rsidP="00313492">
      <w:r>
        <w:continuationSeparator/>
      </w:r>
    </w:p>
    <w:p w14:paraId="3B43A58B" w14:textId="77777777" w:rsidR="004E74C5" w:rsidRDefault="004E74C5" w:rsidP="00313492"/>
    <w:p w14:paraId="2D329106" w14:textId="77777777" w:rsidR="004E74C5" w:rsidRDefault="004E7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C106C7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4273EC3E" w:rsidR="00C106C7" w:rsidRPr="00893901" w:rsidRDefault="00C106C7" w:rsidP="0081400C">
          <w:pPr>
            <w:pStyle w:val="aa"/>
          </w:pPr>
          <w:r>
            <w:t>WS</w:t>
          </w:r>
          <w:r>
            <w:rPr>
              <w:lang w:val="en-US"/>
            </w:rPr>
            <w:t>RQ</w:t>
          </w:r>
          <w:r w:rsidR="00E6137A">
            <w:t>2018_TP17_</w:t>
          </w:r>
          <w:r w:rsidR="00E6137A">
            <w:rPr>
              <w:lang w:val="en-US"/>
            </w:rPr>
            <w:t>SERVER</w:t>
          </w:r>
          <w:r w:rsidR="00E6137A">
            <w:t>_SIDE_1</w:t>
          </w:r>
        </w:p>
      </w:tc>
      <w:tc>
        <w:tcPr>
          <w:tcW w:w="1492" w:type="dxa"/>
          <w:vAlign w:val="center"/>
          <w:hideMark/>
        </w:tcPr>
        <w:p w14:paraId="3AB8F002" w14:textId="24FBD90F" w:rsidR="00C106C7" w:rsidRPr="00893901" w:rsidRDefault="00C106C7" w:rsidP="00960680">
          <w:pPr>
            <w:pStyle w:val="aa"/>
            <w:jc w:val="center"/>
          </w:pPr>
          <w:r w:rsidRPr="00893901">
            <w:t xml:space="preserve">Version: </w:t>
          </w:r>
          <w:r w:rsidR="00C0328F">
            <w:t>2</w:t>
          </w:r>
          <w:r>
            <w:t>.0</w:t>
          </w:r>
        </w:p>
        <w:p w14:paraId="63DC4328" w14:textId="08061D57" w:rsidR="00C106C7" w:rsidRPr="00893901" w:rsidRDefault="00C106C7" w:rsidP="00C0328F">
          <w:pPr>
            <w:pStyle w:val="aa"/>
            <w:jc w:val="center"/>
          </w:pPr>
          <w:r>
            <w:t xml:space="preserve">Date: </w:t>
          </w:r>
          <w:r w:rsidR="00C0328F">
            <w:t>07</w:t>
          </w:r>
          <w:r>
            <w:t>.0</w:t>
          </w:r>
          <w:r w:rsidR="00C0328F">
            <w:t>8</w:t>
          </w:r>
          <w:r>
            <w:t>.18</w:t>
          </w:r>
        </w:p>
      </w:tc>
      <w:tc>
        <w:tcPr>
          <w:tcW w:w="4074" w:type="dxa"/>
          <w:vAlign w:val="center"/>
          <w:hideMark/>
        </w:tcPr>
        <w:p w14:paraId="14094BD9" w14:textId="2FD3E821" w:rsidR="00C106C7" w:rsidRPr="00893901" w:rsidRDefault="00C106C7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213D4D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213D4D">
            <w:fldChar w:fldCharType="begin"/>
          </w:r>
          <w:r w:rsidR="00213D4D">
            <w:instrText xml:space="preserve"> NUMPAGES   \* MERGEFORMAT </w:instrText>
          </w:r>
          <w:r w:rsidR="00213D4D">
            <w:fldChar w:fldCharType="separate"/>
          </w:r>
          <w:r w:rsidR="00213D4D">
            <w:rPr>
              <w:noProof/>
            </w:rPr>
            <w:t>8</w:t>
          </w:r>
          <w:r w:rsidR="00213D4D">
            <w:rPr>
              <w:noProof/>
            </w:rPr>
            <w:fldChar w:fldCharType="end"/>
          </w:r>
        </w:p>
      </w:tc>
    </w:tr>
  </w:tbl>
  <w:p w14:paraId="3C6A0FEB" w14:textId="77777777" w:rsidR="00C106C7" w:rsidRDefault="00C106C7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1338" w14:textId="1B3D22B0" w:rsidR="00C106C7" w:rsidRPr="0081400C" w:rsidRDefault="00C106C7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0288" behindDoc="1" locked="0" layoutInCell="1" allowOverlap="1" wp14:anchorId="526B9033" wp14:editId="6652F95E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4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>
      <w:rPr>
        <w:sz w:val="16"/>
        <w:szCs w:val="16"/>
      </w:rPr>
      <w:t>2018_TP17_</w:t>
    </w:r>
    <w:r w:rsidR="00154F83">
      <w:rPr>
        <w:sz w:val="16"/>
        <w:szCs w:val="16"/>
        <w:lang w:val="en-US"/>
      </w:rPr>
      <w:t>SERVER</w:t>
    </w:r>
    <w:r>
      <w:rPr>
        <w:sz w:val="16"/>
        <w:szCs w:val="16"/>
        <w:lang w:val="en-US"/>
      </w:rPr>
      <w:t>_SIDE</w:t>
    </w:r>
    <w:r w:rsidR="00154F83">
      <w:rPr>
        <w:sz w:val="16"/>
        <w:szCs w:val="16"/>
        <w:lang w:val="en-US"/>
      </w:rPr>
      <w:t>_1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457" w14:textId="77777777" w:rsidR="00C106C7" w:rsidRDefault="00C106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CD3AB" w14:textId="77777777" w:rsidR="004E74C5" w:rsidRDefault="004E74C5">
      <w:r>
        <w:separator/>
      </w:r>
    </w:p>
  </w:footnote>
  <w:footnote w:type="continuationSeparator" w:id="0">
    <w:p w14:paraId="7B46F8F0" w14:textId="77777777" w:rsidR="004E74C5" w:rsidRDefault="004E74C5" w:rsidP="00313492">
      <w:r>
        <w:continuationSeparator/>
      </w:r>
    </w:p>
    <w:p w14:paraId="6CC90798" w14:textId="77777777" w:rsidR="004E74C5" w:rsidRDefault="004E74C5" w:rsidP="00313492"/>
    <w:p w14:paraId="77354E86" w14:textId="77777777" w:rsidR="004E74C5" w:rsidRDefault="004E74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F87E" w14:textId="77777777" w:rsidR="00C106C7" w:rsidRDefault="00C106C7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6192" behindDoc="0" locked="0" layoutInCell="1" allowOverlap="1" wp14:anchorId="72902E47" wp14:editId="76F21D8E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2817AC26" wp14:editId="4164DA7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E47A" w14:textId="0C7E4B04" w:rsidR="00C106C7" w:rsidRDefault="00C106C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551D765F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3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3D4D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6704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B237" w14:textId="77777777" w:rsidR="00C106C7" w:rsidRDefault="00213D4D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5680">
          <v:imagedata r:id="rId1" o:title="(black)"/>
        </v:shape>
      </w:pict>
    </w:r>
    <w:r w:rsidR="00C106C7" w:rsidRPr="00BD124E"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0CD1222A" wp14:editId="183589B4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1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1793D89"/>
    <w:multiLevelType w:val="multilevel"/>
    <w:tmpl w:val="C6320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09409F"/>
    <w:multiLevelType w:val="multilevel"/>
    <w:tmpl w:val="C3BED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C2782D"/>
    <w:multiLevelType w:val="multilevel"/>
    <w:tmpl w:val="33B4F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E76EAC"/>
    <w:multiLevelType w:val="multilevel"/>
    <w:tmpl w:val="1D04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480371"/>
    <w:multiLevelType w:val="multilevel"/>
    <w:tmpl w:val="83C24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783538"/>
    <w:multiLevelType w:val="multilevel"/>
    <w:tmpl w:val="B38A3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1C19E6"/>
    <w:multiLevelType w:val="multilevel"/>
    <w:tmpl w:val="A70CEE6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42214"/>
    <w:multiLevelType w:val="multilevel"/>
    <w:tmpl w:val="28F6D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4E4292"/>
    <w:multiLevelType w:val="multilevel"/>
    <w:tmpl w:val="555E6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2821F2"/>
    <w:multiLevelType w:val="multilevel"/>
    <w:tmpl w:val="DD963F12"/>
    <w:numStyleLink w:val="ListBullets"/>
  </w:abstractNum>
  <w:abstractNum w:abstractNumId="18" w15:restartNumberingAfterBreak="0">
    <w:nsid w:val="30A43D4B"/>
    <w:multiLevelType w:val="hybridMultilevel"/>
    <w:tmpl w:val="28A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6DB7"/>
    <w:multiLevelType w:val="hybridMultilevel"/>
    <w:tmpl w:val="ADBA2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46A99"/>
    <w:multiLevelType w:val="hybridMultilevel"/>
    <w:tmpl w:val="B002AB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53801"/>
    <w:multiLevelType w:val="hybridMultilevel"/>
    <w:tmpl w:val="8FE6E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D773E"/>
    <w:multiLevelType w:val="multilevel"/>
    <w:tmpl w:val="C7F4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4CB3722"/>
    <w:multiLevelType w:val="multilevel"/>
    <w:tmpl w:val="B59C9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A062C7"/>
    <w:multiLevelType w:val="hybridMultilevel"/>
    <w:tmpl w:val="93E2A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52BE5"/>
    <w:multiLevelType w:val="multilevel"/>
    <w:tmpl w:val="7D3A7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E36214"/>
    <w:multiLevelType w:val="hybridMultilevel"/>
    <w:tmpl w:val="C0B2D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C7EDA"/>
    <w:multiLevelType w:val="multilevel"/>
    <w:tmpl w:val="AA7E1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E74282F"/>
    <w:multiLevelType w:val="multilevel"/>
    <w:tmpl w:val="A8E6E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D41589"/>
    <w:multiLevelType w:val="multilevel"/>
    <w:tmpl w:val="B4081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520CEB"/>
    <w:multiLevelType w:val="multilevel"/>
    <w:tmpl w:val="65D29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5E34CC"/>
    <w:multiLevelType w:val="multilevel"/>
    <w:tmpl w:val="4E8A9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50B08B7"/>
    <w:multiLevelType w:val="multilevel"/>
    <w:tmpl w:val="252A1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6126E06"/>
    <w:multiLevelType w:val="hybridMultilevel"/>
    <w:tmpl w:val="E5D2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4158F"/>
    <w:multiLevelType w:val="multilevel"/>
    <w:tmpl w:val="6AA84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F6120C"/>
    <w:multiLevelType w:val="hybridMultilevel"/>
    <w:tmpl w:val="19424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32"/>
  </w:num>
  <w:num w:numId="6">
    <w:abstractNumId w:val="12"/>
  </w:num>
  <w:num w:numId="7">
    <w:abstractNumId w:val="17"/>
  </w:num>
  <w:num w:numId="8">
    <w:abstractNumId w:val="26"/>
  </w:num>
  <w:num w:numId="9">
    <w:abstractNumId w:val="19"/>
  </w:num>
  <w:num w:numId="10">
    <w:abstractNumId w:val="18"/>
  </w:num>
  <w:num w:numId="11">
    <w:abstractNumId w:val="34"/>
  </w:num>
  <w:num w:numId="12">
    <w:abstractNumId w:val="20"/>
  </w:num>
  <w:num w:numId="13">
    <w:abstractNumId w:val="36"/>
  </w:num>
  <w:num w:numId="14">
    <w:abstractNumId w:val="24"/>
  </w:num>
  <w:num w:numId="15">
    <w:abstractNumId w:val="14"/>
  </w:num>
  <w:num w:numId="16">
    <w:abstractNumId w:val="4"/>
  </w:num>
  <w:num w:numId="17">
    <w:abstractNumId w:val="10"/>
  </w:num>
  <w:num w:numId="18">
    <w:abstractNumId w:val="5"/>
  </w:num>
  <w:num w:numId="19">
    <w:abstractNumId w:val="33"/>
  </w:num>
  <w:num w:numId="20">
    <w:abstractNumId w:val="11"/>
  </w:num>
  <w:num w:numId="21">
    <w:abstractNumId w:val="27"/>
  </w:num>
  <w:num w:numId="22">
    <w:abstractNumId w:val="22"/>
  </w:num>
  <w:num w:numId="23">
    <w:abstractNumId w:val="30"/>
  </w:num>
  <w:num w:numId="24">
    <w:abstractNumId w:val="3"/>
  </w:num>
  <w:num w:numId="25">
    <w:abstractNumId w:val="35"/>
  </w:num>
  <w:num w:numId="26">
    <w:abstractNumId w:val="8"/>
  </w:num>
  <w:num w:numId="27">
    <w:abstractNumId w:val="21"/>
  </w:num>
  <w:num w:numId="28">
    <w:abstractNumId w:val="29"/>
  </w:num>
  <w:num w:numId="29">
    <w:abstractNumId w:val="16"/>
  </w:num>
  <w:num w:numId="30">
    <w:abstractNumId w:val="28"/>
  </w:num>
  <w:num w:numId="31">
    <w:abstractNumId w:val="6"/>
  </w:num>
  <w:num w:numId="32">
    <w:abstractNumId w:val="23"/>
  </w:num>
  <w:num w:numId="33">
    <w:abstractNumId w:val="7"/>
  </w:num>
  <w:num w:numId="34">
    <w:abstractNumId w:val="2"/>
  </w:num>
  <w:num w:numId="35">
    <w:abstractNumId w:val="31"/>
  </w:num>
  <w:num w:numId="36">
    <w:abstractNumId w:val="25"/>
  </w:num>
  <w:num w:numId="3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709"/>
    <w:rsid w:val="000169F6"/>
    <w:rsid w:val="000179BE"/>
    <w:rsid w:val="00017C04"/>
    <w:rsid w:val="00017D05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E68"/>
    <w:rsid w:val="00047E17"/>
    <w:rsid w:val="00050A3F"/>
    <w:rsid w:val="00050DCE"/>
    <w:rsid w:val="00051318"/>
    <w:rsid w:val="000521F7"/>
    <w:rsid w:val="00052F6D"/>
    <w:rsid w:val="00053E22"/>
    <w:rsid w:val="00055A88"/>
    <w:rsid w:val="000568E0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4815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59D7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1002BE"/>
    <w:rsid w:val="001029BA"/>
    <w:rsid w:val="00103003"/>
    <w:rsid w:val="00105E56"/>
    <w:rsid w:val="00106C7E"/>
    <w:rsid w:val="00106F02"/>
    <w:rsid w:val="00106F23"/>
    <w:rsid w:val="00110E41"/>
    <w:rsid w:val="0011365D"/>
    <w:rsid w:val="0011530A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4F83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2F31"/>
    <w:rsid w:val="00163559"/>
    <w:rsid w:val="0016472F"/>
    <w:rsid w:val="00164E92"/>
    <w:rsid w:val="00166261"/>
    <w:rsid w:val="0016634E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86876"/>
    <w:rsid w:val="0019124A"/>
    <w:rsid w:val="00191CA8"/>
    <w:rsid w:val="00192D2B"/>
    <w:rsid w:val="001946B3"/>
    <w:rsid w:val="001961BC"/>
    <w:rsid w:val="00196601"/>
    <w:rsid w:val="00196BA4"/>
    <w:rsid w:val="001A2FF8"/>
    <w:rsid w:val="001A34F4"/>
    <w:rsid w:val="001A554B"/>
    <w:rsid w:val="001A5C61"/>
    <w:rsid w:val="001A60E7"/>
    <w:rsid w:val="001A640E"/>
    <w:rsid w:val="001A641D"/>
    <w:rsid w:val="001A6C26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25A"/>
    <w:rsid w:val="001D536F"/>
    <w:rsid w:val="001D5409"/>
    <w:rsid w:val="001D7A1C"/>
    <w:rsid w:val="001E07CD"/>
    <w:rsid w:val="001E2536"/>
    <w:rsid w:val="001E259E"/>
    <w:rsid w:val="001E4442"/>
    <w:rsid w:val="001E4689"/>
    <w:rsid w:val="001E4A18"/>
    <w:rsid w:val="001E4FDC"/>
    <w:rsid w:val="001E5A60"/>
    <w:rsid w:val="001E5A62"/>
    <w:rsid w:val="001E67B9"/>
    <w:rsid w:val="001E7106"/>
    <w:rsid w:val="001E7217"/>
    <w:rsid w:val="001F2D6D"/>
    <w:rsid w:val="001F4E21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3D4D"/>
    <w:rsid w:val="0021498D"/>
    <w:rsid w:val="00220CD9"/>
    <w:rsid w:val="002217AE"/>
    <w:rsid w:val="00223BD0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05"/>
    <w:rsid w:val="002643DE"/>
    <w:rsid w:val="00264598"/>
    <w:rsid w:val="00264847"/>
    <w:rsid w:val="00270AAF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A51"/>
    <w:rsid w:val="002A3D0A"/>
    <w:rsid w:val="002B070D"/>
    <w:rsid w:val="002B0AC7"/>
    <w:rsid w:val="002B1320"/>
    <w:rsid w:val="002B1EBA"/>
    <w:rsid w:val="002B2C44"/>
    <w:rsid w:val="002B403A"/>
    <w:rsid w:val="002B67BB"/>
    <w:rsid w:val="002C1F4A"/>
    <w:rsid w:val="002C3406"/>
    <w:rsid w:val="002C35BA"/>
    <w:rsid w:val="002C4D28"/>
    <w:rsid w:val="002C5CB4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68AC"/>
    <w:rsid w:val="002F073B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C32"/>
    <w:rsid w:val="00314F19"/>
    <w:rsid w:val="00315CA8"/>
    <w:rsid w:val="00316F56"/>
    <w:rsid w:val="0032037A"/>
    <w:rsid w:val="003205CB"/>
    <w:rsid w:val="00320C73"/>
    <w:rsid w:val="0032135D"/>
    <w:rsid w:val="003218F0"/>
    <w:rsid w:val="00330FD4"/>
    <w:rsid w:val="00334031"/>
    <w:rsid w:val="00334AA2"/>
    <w:rsid w:val="00334DF6"/>
    <w:rsid w:val="00335238"/>
    <w:rsid w:val="003353F2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46D43"/>
    <w:rsid w:val="0035024F"/>
    <w:rsid w:val="00350998"/>
    <w:rsid w:val="0035153A"/>
    <w:rsid w:val="003534F7"/>
    <w:rsid w:val="00354003"/>
    <w:rsid w:val="00356D54"/>
    <w:rsid w:val="003578D8"/>
    <w:rsid w:val="00363918"/>
    <w:rsid w:val="00364B33"/>
    <w:rsid w:val="00366A2E"/>
    <w:rsid w:val="00366FEA"/>
    <w:rsid w:val="00371B3F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590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4403"/>
    <w:rsid w:val="003B469E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7B3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44CA"/>
    <w:rsid w:val="00496239"/>
    <w:rsid w:val="004A0361"/>
    <w:rsid w:val="004A1537"/>
    <w:rsid w:val="004A19EA"/>
    <w:rsid w:val="004A24BE"/>
    <w:rsid w:val="004A456B"/>
    <w:rsid w:val="004A4F7F"/>
    <w:rsid w:val="004A5392"/>
    <w:rsid w:val="004A5486"/>
    <w:rsid w:val="004A5C8D"/>
    <w:rsid w:val="004A6CA4"/>
    <w:rsid w:val="004A6CD2"/>
    <w:rsid w:val="004B14DB"/>
    <w:rsid w:val="004B224E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60A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4C5"/>
    <w:rsid w:val="004F088A"/>
    <w:rsid w:val="004F2F47"/>
    <w:rsid w:val="004F4199"/>
    <w:rsid w:val="004F5BDC"/>
    <w:rsid w:val="00500770"/>
    <w:rsid w:val="00500A56"/>
    <w:rsid w:val="005012B8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4457"/>
    <w:rsid w:val="005249E3"/>
    <w:rsid w:val="00527844"/>
    <w:rsid w:val="005317AD"/>
    <w:rsid w:val="0053192A"/>
    <w:rsid w:val="00531F8E"/>
    <w:rsid w:val="005343FE"/>
    <w:rsid w:val="00534E93"/>
    <w:rsid w:val="00535ABB"/>
    <w:rsid w:val="0053612D"/>
    <w:rsid w:val="0053730B"/>
    <w:rsid w:val="00540D0D"/>
    <w:rsid w:val="00541563"/>
    <w:rsid w:val="00543313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812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3F4E"/>
    <w:rsid w:val="006222D2"/>
    <w:rsid w:val="00622549"/>
    <w:rsid w:val="00622989"/>
    <w:rsid w:val="00622A99"/>
    <w:rsid w:val="00622D1B"/>
    <w:rsid w:val="006247ED"/>
    <w:rsid w:val="00626558"/>
    <w:rsid w:val="00630434"/>
    <w:rsid w:val="00630EB3"/>
    <w:rsid w:val="006319BA"/>
    <w:rsid w:val="00632BE3"/>
    <w:rsid w:val="00632BFA"/>
    <w:rsid w:val="00633B74"/>
    <w:rsid w:val="006344F9"/>
    <w:rsid w:val="0063500F"/>
    <w:rsid w:val="00637250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DAB"/>
    <w:rsid w:val="00666049"/>
    <w:rsid w:val="00666DAD"/>
    <w:rsid w:val="00667EE1"/>
    <w:rsid w:val="00670360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0666"/>
    <w:rsid w:val="00692D20"/>
    <w:rsid w:val="00692E31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5859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E048C"/>
    <w:rsid w:val="006E2307"/>
    <w:rsid w:val="006E26EF"/>
    <w:rsid w:val="006E6918"/>
    <w:rsid w:val="006F11D2"/>
    <w:rsid w:val="006F38A2"/>
    <w:rsid w:val="006F4DBA"/>
    <w:rsid w:val="006F4FA6"/>
    <w:rsid w:val="006F6517"/>
    <w:rsid w:val="00700256"/>
    <w:rsid w:val="00701C3D"/>
    <w:rsid w:val="00702B24"/>
    <w:rsid w:val="00703505"/>
    <w:rsid w:val="00703E12"/>
    <w:rsid w:val="0070652F"/>
    <w:rsid w:val="00712CF0"/>
    <w:rsid w:val="00714DAD"/>
    <w:rsid w:val="007170B1"/>
    <w:rsid w:val="00717396"/>
    <w:rsid w:val="00720930"/>
    <w:rsid w:val="00720AF4"/>
    <w:rsid w:val="007212EB"/>
    <w:rsid w:val="00723273"/>
    <w:rsid w:val="00724DAC"/>
    <w:rsid w:val="00725036"/>
    <w:rsid w:val="00725131"/>
    <w:rsid w:val="0072582D"/>
    <w:rsid w:val="00727D38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2037"/>
    <w:rsid w:val="00766EDF"/>
    <w:rsid w:val="007676CB"/>
    <w:rsid w:val="00767765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07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29D1"/>
    <w:rsid w:val="007E3470"/>
    <w:rsid w:val="007E3A9C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2F9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4988"/>
    <w:rsid w:val="00827482"/>
    <w:rsid w:val="00827EA0"/>
    <w:rsid w:val="00827EEA"/>
    <w:rsid w:val="00830EE6"/>
    <w:rsid w:val="00831673"/>
    <w:rsid w:val="00831B23"/>
    <w:rsid w:val="00832C05"/>
    <w:rsid w:val="00833A77"/>
    <w:rsid w:val="008362E2"/>
    <w:rsid w:val="0083697F"/>
    <w:rsid w:val="0083765E"/>
    <w:rsid w:val="0084085B"/>
    <w:rsid w:val="00840D5B"/>
    <w:rsid w:val="00841669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1CB4"/>
    <w:rsid w:val="00852FBC"/>
    <w:rsid w:val="0085360A"/>
    <w:rsid w:val="00853BC4"/>
    <w:rsid w:val="00855DDF"/>
    <w:rsid w:val="00860F3A"/>
    <w:rsid w:val="008611B2"/>
    <w:rsid w:val="00861E58"/>
    <w:rsid w:val="00862602"/>
    <w:rsid w:val="00864E1E"/>
    <w:rsid w:val="00865FE0"/>
    <w:rsid w:val="00867943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468F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4C5C"/>
    <w:rsid w:val="008E5520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4A70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6766"/>
    <w:rsid w:val="00920096"/>
    <w:rsid w:val="0092079E"/>
    <w:rsid w:val="0092112F"/>
    <w:rsid w:val="00921AAC"/>
    <w:rsid w:val="00921AF0"/>
    <w:rsid w:val="009225AE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5CE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1E43"/>
    <w:rsid w:val="009D216F"/>
    <w:rsid w:val="009D22FF"/>
    <w:rsid w:val="009D23E7"/>
    <w:rsid w:val="009D26C4"/>
    <w:rsid w:val="009D2AFD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4978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5E09"/>
    <w:rsid w:val="00A472EB"/>
    <w:rsid w:val="00A47C77"/>
    <w:rsid w:val="00A501AB"/>
    <w:rsid w:val="00A51633"/>
    <w:rsid w:val="00A52C07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17DB"/>
    <w:rsid w:val="00A72213"/>
    <w:rsid w:val="00A72934"/>
    <w:rsid w:val="00A73820"/>
    <w:rsid w:val="00A74506"/>
    <w:rsid w:val="00A7497E"/>
    <w:rsid w:val="00A74CF7"/>
    <w:rsid w:val="00A77E31"/>
    <w:rsid w:val="00A77E4B"/>
    <w:rsid w:val="00A77E62"/>
    <w:rsid w:val="00A810B7"/>
    <w:rsid w:val="00A83A8A"/>
    <w:rsid w:val="00A854A6"/>
    <w:rsid w:val="00A86D98"/>
    <w:rsid w:val="00A90000"/>
    <w:rsid w:val="00A91289"/>
    <w:rsid w:val="00A92EB6"/>
    <w:rsid w:val="00A94801"/>
    <w:rsid w:val="00A96AFC"/>
    <w:rsid w:val="00A97C39"/>
    <w:rsid w:val="00AA0D96"/>
    <w:rsid w:val="00AA305F"/>
    <w:rsid w:val="00AA3089"/>
    <w:rsid w:val="00AA341C"/>
    <w:rsid w:val="00AA47B9"/>
    <w:rsid w:val="00AA5E65"/>
    <w:rsid w:val="00AA6A29"/>
    <w:rsid w:val="00AA75A3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0C8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6A5F"/>
    <w:rsid w:val="00B01259"/>
    <w:rsid w:val="00B019EC"/>
    <w:rsid w:val="00B01CDB"/>
    <w:rsid w:val="00B039AD"/>
    <w:rsid w:val="00B040EB"/>
    <w:rsid w:val="00B06162"/>
    <w:rsid w:val="00B0751D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3A58"/>
    <w:rsid w:val="00B340E5"/>
    <w:rsid w:val="00B359D7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20ED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E7C5E"/>
    <w:rsid w:val="00BF2486"/>
    <w:rsid w:val="00BF31BE"/>
    <w:rsid w:val="00BF3882"/>
    <w:rsid w:val="00BF5089"/>
    <w:rsid w:val="00BF52BE"/>
    <w:rsid w:val="00BF64F5"/>
    <w:rsid w:val="00C02362"/>
    <w:rsid w:val="00C0328F"/>
    <w:rsid w:val="00C03BA6"/>
    <w:rsid w:val="00C04FEB"/>
    <w:rsid w:val="00C06066"/>
    <w:rsid w:val="00C06721"/>
    <w:rsid w:val="00C106C7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351F9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4C3C"/>
    <w:rsid w:val="00C55BA0"/>
    <w:rsid w:val="00C55D16"/>
    <w:rsid w:val="00C60BDD"/>
    <w:rsid w:val="00C612E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0B3F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C7D5A"/>
    <w:rsid w:val="00CD3200"/>
    <w:rsid w:val="00CD397D"/>
    <w:rsid w:val="00CD44AE"/>
    <w:rsid w:val="00CD4D3E"/>
    <w:rsid w:val="00CD50FD"/>
    <w:rsid w:val="00CD717B"/>
    <w:rsid w:val="00CE29D3"/>
    <w:rsid w:val="00CE3EA6"/>
    <w:rsid w:val="00CF0D1D"/>
    <w:rsid w:val="00CF4318"/>
    <w:rsid w:val="00CF7B41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316D3"/>
    <w:rsid w:val="00D3189A"/>
    <w:rsid w:val="00D31DE8"/>
    <w:rsid w:val="00D33283"/>
    <w:rsid w:val="00D333DE"/>
    <w:rsid w:val="00D35C7D"/>
    <w:rsid w:val="00D3713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7364"/>
    <w:rsid w:val="00DF7E07"/>
    <w:rsid w:val="00E01FF8"/>
    <w:rsid w:val="00E02022"/>
    <w:rsid w:val="00E040B9"/>
    <w:rsid w:val="00E0523B"/>
    <w:rsid w:val="00E0599B"/>
    <w:rsid w:val="00E075DD"/>
    <w:rsid w:val="00E1097E"/>
    <w:rsid w:val="00E125FE"/>
    <w:rsid w:val="00E13438"/>
    <w:rsid w:val="00E15160"/>
    <w:rsid w:val="00E15CAF"/>
    <w:rsid w:val="00E15F36"/>
    <w:rsid w:val="00E16FD4"/>
    <w:rsid w:val="00E17C64"/>
    <w:rsid w:val="00E20CC8"/>
    <w:rsid w:val="00E226DB"/>
    <w:rsid w:val="00E229A8"/>
    <w:rsid w:val="00E2348B"/>
    <w:rsid w:val="00E234EA"/>
    <w:rsid w:val="00E23710"/>
    <w:rsid w:val="00E23C80"/>
    <w:rsid w:val="00E23CD7"/>
    <w:rsid w:val="00E25FAA"/>
    <w:rsid w:val="00E26D4D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4863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37A"/>
    <w:rsid w:val="00E614A8"/>
    <w:rsid w:val="00E61A18"/>
    <w:rsid w:val="00E634E5"/>
    <w:rsid w:val="00E65B95"/>
    <w:rsid w:val="00E65DA1"/>
    <w:rsid w:val="00E70431"/>
    <w:rsid w:val="00E72500"/>
    <w:rsid w:val="00E74246"/>
    <w:rsid w:val="00E7563B"/>
    <w:rsid w:val="00E758C0"/>
    <w:rsid w:val="00E75C3D"/>
    <w:rsid w:val="00E7608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5CA9"/>
    <w:rsid w:val="00EC70FA"/>
    <w:rsid w:val="00EC7B9C"/>
    <w:rsid w:val="00ED0C99"/>
    <w:rsid w:val="00ED297C"/>
    <w:rsid w:val="00ED302B"/>
    <w:rsid w:val="00ED5A6D"/>
    <w:rsid w:val="00ED7DE3"/>
    <w:rsid w:val="00EE6182"/>
    <w:rsid w:val="00EF0AFD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5BEC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20686"/>
    <w:rsid w:val="00F21F24"/>
    <w:rsid w:val="00F247F9"/>
    <w:rsid w:val="00F24A09"/>
    <w:rsid w:val="00F2718E"/>
    <w:rsid w:val="00F305C5"/>
    <w:rsid w:val="00F329F4"/>
    <w:rsid w:val="00F377DE"/>
    <w:rsid w:val="00F37818"/>
    <w:rsid w:val="00F40561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517D"/>
    <w:rsid w:val="00F86BB4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1DAB"/>
    <w:rsid w:val="00FA3389"/>
    <w:rsid w:val="00FA5174"/>
    <w:rsid w:val="00FA6F17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5DDF"/>
    <w:rsid w:val="00FC60D8"/>
    <w:rsid w:val="00FC628F"/>
    <w:rsid w:val="00FD110D"/>
    <w:rsid w:val="00FD18FB"/>
    <w:rsid w:val="00FD3834"/>
    <w:rsid w:val="00FD3CF1"/>
    <w:rsid w:val="00FD4493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character" w:styleId="afd">
    <w:name w:val="Emphasis"/>
    <w:basedOn w:val="a2"/>
    <w:uiPriority w:val="20"/>
    <w:rsid w:val="009A35CE"/>
    <w:rPr>
      <w:i/>
      <w:iCs/>
    </w:rPr>
  </w:style>
  <w:style w:type="paragraph" w:customStyle="1" w:styleId="ColorfulList-Accent11">
    <w:name w:val="Colorful List - Accent 11"/>
    <w:basedOn w:val="a1"/>
    <w:qFormat/>
    <w:rsid w:val="006F4FA6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-m1.wsr.ru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852C-A5CE-486F-915E-37B7EC60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2742</TotalTime>
  <Pages>8</Pages>
  <Words>1349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root</cp:lastModifiedBy>
  <cp:revision>76</cp:revision>
  <cp:lastPrinted>2018-08-08T21:07:00Z</cp:lastPrinted>
  <dcterms:created xsi:type="dcterms:W3CDTF">2017-10-12T06:57:00Z</dcterms:created>
  <dcterms:modified xsi:type="dcterms:W3CDTF">2018-08-08T22:43:00Z</dcterms:modified>
</cp:coreProperties>
</file>